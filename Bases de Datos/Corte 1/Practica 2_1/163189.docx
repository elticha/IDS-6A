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MX"/>
        </w:rPr>
        <w:id w:val="-388415555"/>
        <w:docPartObj>
          <w:docPartGallery w:val="Cover Pages"/>
          <w:docPartUnique/>
        </w:docPartObj>
      </w:sdtPr>
      <w:sdtEndPr/>
      <w:sdtContent>
        <w:p w14:paraId="4C0420DA" w14:textId="77777777" w:rsidR="00843104" w:rsidRPr="00A72C65" w:rsidRDefault="00A72C65">
          <w:pPr>
            <w:pStyle w:val="Logotipo"/>
            <w:rPr>
              <w:lang w:val="es-MX"/>
            </w:rPr>
          </w:pPr>
          <w:r w:rsidRPr="00A72C65">
            <w:rPr>
              <w:noProof/>
              <w:lang w:val="es-MX"/>
            </w:rPr>
            <w:drawing>
              <wp:inline distT="0" distB="0" distL="0" distR="0" wp14:anchorId="5C986B01" wp14:editId="5E4DECEA">
                <wp:extent cx="2790825" cy="762000"/>
                <wp:effectExtent l="0" t="0" r="0" b="0"/>
                <wp:docPr id="65" name="Imagen 65" descr="Resultado de imagen para upchiapas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Resultado de imagen para upchiapas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908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6D2B8D" w14:textId="77777777" w:rsidR="00161292" w:rsidRPr="00A72C65" w:rsidRDefault="00F81DD9" w:rsidP="00161292">
          <w:pPr>
            <w:tabs>
              <w:tab w:val="left" w:pos="6645"/>
            </w:tabs>
            <w:rPr>
              <w:lang w:val="es-MX"/>
            </w:rPr>
          </w:pPr>
          <w:r w:rsidRPr="00A72C65">
            <w:rPr>
              <w:noProof/>
              <w:lang w:val="es-MX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86A7E5" wp14:editId="3EE3E2B2">
                    <wp:simplePos x="0" y="0"/>
                    <wp:positionH relativeFrom="margin">
                      <wp:posOffset>-66675</wp:posOffset>
                    </wp:positionH>
                    <wp:positionV relativeFrom="margin">
                      <wp:posOffset>2736850</wp:posOffset>
                    </wp:positionV>
                    <wp:extent cx="5486400" cy="1463040"/>
                    <wp:effectExtent l="0" t="0" r="15240" b="3810"/>
                    <wp:wrapTopAndBottom/>
                    <wp:docPr id="2" name="Cuadro de texto 2" descr="Cuadro de texto para mostrar el título y el subtítu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593AD3E" w14:textId="77777777" w:rsidR="00CD79FA" w:rsidRPr="00F91FC1" w:rsidRDefault="00827D1D" w:rsidP="00C011C7">
                                <w:pPr>
                                  <w:pStyle w:val="Ttulo"/>
                                  <w:rPr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Título"/>
                                    <w:tag w:val=""/>
                                    <w:id w:val="187880482"/>
                                    <w:placeholder>
                                      <w:docPart w:val="68B1D6D519ED4F70821B2B806B83BEA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A72C65">
                                      <w:rPr>
                                        <w:lang w:val="es-ES"/>
                                      </w:rPr>
                                      <w:t>Bases de datos</w:t>
                                    </w:r>
                                  </w:sdtContent>
                                </w:sdt>
                              </w:p>
                              <w:p w14:paraId="0D69C41F" w14:textId="77777777" w:rsidR="00CD79FA" w:rsidRDefault="00827D1D" w:rsidP="00C011C7">
                                <w:pPr>
                                  <w:pStyle w:val="Subttulo"/>
                                  <w:rPr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Subtítulo"/>
                                    <w:tag w:val=""/>
                                    <w:id w:val="2056579944"/>
                                    <w:placeholder>
                                      <w:docPart w:val="5B5FCE5A207742499E98B4A9799C01C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A72C65">
                                      <w:rPr>
                                        <w:lang w:val="es-ES"/>
                                      </w:rPr>
                                      <w:t>Práctica 2_1</w:t>
                                    </w:r>
                                  </w:sdtContent>
                                </w:sdt>
                              </w:p>
                              <w:p w14:paraId="2D958D43" w14:textId="77777777" w:rsidR="00C56F95" w:rsidRDefault="00C56F95" w:rsidP="00C56F95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  <w:p w14:paraId="5D591F6D" w14:textId="77777777" w:rsidR="00C56F95" w:rsidRDefault="00C56F95" w:rsidP="00C56F95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  <w:p w14:paraId="3F177B81" w14:textId="77777777" w:rsidR="00C56F95" w:rsidRDefault="00C56F95" w:rsidP="00C56F95">
                                <w:pPr>
                                  <w:jc w:val="center"/>
                                  <w:rPr>
                                    <w:b/>
                                    <w:sz w:val="28"/>
                                    <w:lang w:val="es-ES"/>
                                  </w:rPr>
                                </w:pPr>
                                <w:r w:rsidRPr="00C56F95">
                                  <w:rPr>
                                    <w:b/>
                                    <w:sz w:val="28"/>
                                    <w:lang w:val="es-ES"/>
                                  </w:rPr>
                                  <w:t>Integrantes</w:t>
                                </w:r>
                              </w:p>
                              <w:p w14:paraId="02E9D4B7" w14:textId="77777777" w:rsidR="00C56F95" w:rsidRDefault="00C56F95" w:rsidP="00C56F95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jc w:val="center"/>
                                  <w:rPr>
                                    <w:sz w:val="28"/>
                                    <w:lang w:val="es-ES"/>
                                  </w:rPr>
                                </w:pPr>
                                <w:r>
                                  <w:rPr>
                                    <w:sz w:val="28"/>
                                    <w:lang w:val="es-ES"/>
                                  </w:rPr>
                                  <w:t>Luis Fernando Hernández Morales</w:t>
                                </w:r>
                              </w:p>
                              <w:p w14:paraId="5F922394" w14:textId="77777777" w:rsidR="00C56F95" w:rsidRDefault="00C56F95" w:rsidP="00C56F95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jc w:val="center"/>
                                  <w:rPr>
                                    <w:sz w:val="28"/>
                                    <w:lang w:val="es-ES"/>
                                  </w:rPr>
                                </w:pPr>
                                <w:r>
                                  <w:rPr>
                                    <w:sz w:val="28"/>
                                    <w:lang w:val="es-ES"/>
                                  </w:rPr>
                                  <w:t>David Pérez Sánchez</w:t>
                                </w:r>
                              </w:p>
                              <w:p w14:paraId="046BE054" w14:textId="77777777" w:rsidR="00C56F95" w:rsidRDefault="00C56F95" w:rsidP="00C56F95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jc w:val="center"/>
                                  <w:rPr>
                                    <w:sz w:val="28"/>
                                    <w:lang w:val="es-ES"/>
                                  </w:rPr>
                                </w:pPr>
                                <w:r>
                                  <w:rPr>
                                    <w:sz w:val="28"/>
                                    <w:lang w:val="es-ES"/>
                                  </w:rPr>
                                  <w:t>Carlos André Sánchez Malpica</w:t>
                                </w:r>
                              </w:p>
                              <w:p w14:paraId="3989AECA" w14:textId="77777777" w:rsidR="00C56F95" w:rsidRDefault="00C56F95" w:rsidP="00C56F95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jc w:val="center"/>
                                  <w:rPr>
                                    <w:sz w:val="28"/>
                                    <w:lang w:val="es-ES"/>
                                  </w:rPr>
                                </w:pPr>
                                <w:r>
                                  <w:rPr>
                                    <w:sz w:val="28"/>
                                    <w:lang w:val="es-ES"/>
                                  </w:rPr>
                                  <w:t>Jesús Israel Santiago Gutiérrez</w:t>
                                </w:r>
                              </w:p>
                              <w:p w14:paraId="72033EAA" w14:textId="77777777" w:rsidR="00C56F95" w:rsidRPr="00C56F95" w:rsidRDefault="00C56F95" w:rsidP="00C56F95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jc w:val="center"/>
                                  <w:rPr>
                                    <w:sz w:val="28"/>
                                    <w:lang w:val="es-ES"/>
                                  </w:rPr>
                                </w:pPr>
                                <w:r>
                                  <w:rPr>
                                    <w:sz w:val="28"/>
                                    <w:lang w:val="es-ES"/>
                                  </w:rPr>
                                  <w:t>Víctor Fernando Gil Calderón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86A7E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alt="Cuadro de texto para mostrar el título y el subtítulo del documento" style="position:absolute;margin-left:-5.25pt;margin-top:215.5pt;width:6in;height:115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" filled="f" stroked="f" strokeweight=".5pt">
                    <v:textbox style="mso-fit-shape-to-text:t" inset="0,0,0,0">
                      <w:txbxContent>
                        <w:p w14:paraId="0593AD3E" w14:textId="77777777" w:rsidR="00CD79FA" w:rsidRPr="00F91FC1" w:rsidRDefault="00827D1D" w:rsidP="00C011C7">
                          <w:pPr>
                            <w:pStyle w:val="Ttulo"/>
                            <w:rPr>
                              <w:lang w:val="es-ES"/>
                            </w:rPr>
                          </w:pPr>
                          <w:sdt>
                            <w:sdtPr>
                              <w:rPr>
                                <w:lang w:val="es-ES"/>
                              </w:rPr>
                              <w:alias w:val="Título"/>
                              <w:tag w:val=""/>
                              <w:id w:val="187880482"/>
                              <w:placeholder>
                                <w:docPart w:val="68B1D6D519ED4F70821B2B806B83BEA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A72C65">
                                <w:rPr>
                                  <w:lang w:val="es-ES"/>
                                </w:rPr>
                                <w:t>Bases de datos</w:t>
                              </w:r>
                            </w:sdtContent>
                          </w:sdt>
                        </w:p>
                        <w:p w14:paraId="0D69C41F" w14:textId="77777777" w:rsidR="00CD79FA" w:rsidRDefault="00827D1D" w:rsidP="00C011C7">
                          <w:pPr>
                            <w:pStyle w:val="Subttulo"/>
                            <w:rPr>
                              <w:lang w:val="es-ES"/>
                            </w:rPr>
                          </w:pPr>
                          <w:sdt>
                            <w:sdtPr>
                              <w:rPr>
                                <w:lang w:val="es-ES"/>
                              </w:rPr>
                              <w:alias w:val="Subtítulo"/>
                              <w:tag w:val=""/>
                              <w:id w:val="2056579944"/>
                              <w:placeholder>
                                <w:docPart w:val="5B5FCE5A207742499E98B4A9799C01C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A72C65">
                                <w:rPr>
                                  <w:lang w:val="es-ES"/>
                                </w:rPr>
                                <w:t>Práctica 2_1</w:t>
                              </w:r>
                            </w:sdtContent>
                          </w:sdt>
                        </w:p>
                        <w:p w14:paraId="2D958D43" w14:textId="77777777" w:rsidR="00C56F95" w:rsidRDefault="00C56F95" w:rsidP="00C56F95">
                          <w:pPr>
                            <w:rPr>
                              <w:lang w:val="es-ES"/>
                            </w:rPr>
                          </w:pPr>
                        </w:p>
                        <w:p w14:paraId="5D591F6D" w14:textId="77777777" w:rsidR="00C56F95" w:rsidRDefault="00C56F95" w:rsidP="00C56F95">
                          <w:pPr>
                            <w:rPr>
                              <w:lang w:val="es-ES"/>
                            </w:rPr>
                          </w:pPr>
                        </w:p>
                        <w:p w14:paraId="3F177B81" w14:textId="77777777" w:rsidR="00C56F95" w:rsidRDefault="00C56F95" w:rsidP="00C56F95">
                          <w:pPr>
                            <w:jc w:val="center"/>
                            <w:rPr>
                              <w:b/>
                              <w:sz w:val="28"/>
                              <w:lang w:val="es-ES"/>
                            </w:rPr>
                          </w:pPr>
                          <w:r w:rsidRPr="00C56F95">
                            <w:rPr>
                              <w:b/>
                              <w:sz w:val="28"/>
                              <w:lang w:val="es-ES"/>
                            </w:rPr>
                            <w:t>Integrantes</w:t>
                          </w:r>
                        </w:p>
                        <w:p w14:paraId="02E9D4B7" w14:textId="77777777" w:rsidR="00C56F95" w:rsidRDefault="00C56F95" w:rsidP="00C56F95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jc w:val="center"/>
                            <w:rPr>
                              <w:sz w:val="28"/>
                              <w:lang w:val="es-ES"/>
                            </w:rPr>
                          </w:pPr>
                          <w:r>
                            <w:rPr>
                              <w:sz w:val="28"/>
                              <w:lang w:val="es-ES"/>
                            </w:rPr>
                            <w:t>Luis Fernando Hernández Morales</w:t>
                          </w:r>
                        </w:p>
                        <w:p w14:paraId="5F922394" w14:textId="77777777" w:rsidR="00C56F95" w:rsidRDefault="00C56F95" w:rsidP="00C56F95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jc w:val="center"/>
                            <w:rPr>
                              <w:sz w:val="28"/>
                              <w:lang w:val="es-ES"/>
                            </w:rPr>
                          </w:pPr>
                          <w:r>
                            <w:rPr>
                              <w:sz w:val="28"/>
                              <w:lang w:val="es-ES"/>
                            </w:rPr>
                            <w:t>David Pérez Sánchez</w:t>
                          </w:r>
                        </w:p>
                        <w:p w14:paraId="046BE054" w14:textId="77777777" w:rsidR="00C56F95" w:rsidRDefault="00C56F95" w:rsidP="00C56F95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jc w:val="center"/>
                            <w:rPr>
                              <w:sz w:val="28"/>
                              <w:lang w:val="es-ES"/>
                            </w:rPr>
                          </w:pPr>
                          <w:r>
                            <w:rPr>
                              <w:sz w:val="28"/>
                              <w:lang w:val="es-ES"/>
                            </w:rPr>
                            <w:t>Carlos André Sánchez Malpica</w:t>
                          </w:r>
                        </w:p>
                        <w:p w14:paraId="3989AECA" w14:textId="77777777" w:rsidR="00C56F95" w:rsidRDefault="00C56F95" w:rsidP="00C56F95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jc w:val="center"/>
                            <w:rPr>
                              <w:sz w:val="28"/>
                              <w:lang w:val="es-ES"/>
                            </w:rPr>
                          </w:pPr>
                          <w:r>
                            <w:rPr>
                              <w:sz w:val="28"/>
                              <w:lang w:val="es-ES"/>
                            </w:rPr>
                            <w:t>Jesús Israel Santiago Gutiérrez</w:t>
                          </w:r>
                        </w:p>
                        <w:p w14:paraId="72033EAA" w14:textId="77777777" w:rsidR="00C56F95" w:rsidRPr="00C56F95" w:rsidRDefault="00C56F95" w:rsidP="00C56F95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jc w:val="center"/>
                            <w:rPr>
                              <w:sz w:val="28"/>
                              <w:lang w:val="es-ES"/>
                            </w:rPr>
                          </w:pPr>
                          <w:r>
                            <w:rPr>
                              <w:sz w:val="28"/>
                              <w:lang w:val="es-ES"/>
                            </w:rPr>
                            <w:t>Víctor Fernando Gil Calderón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582CB0B0" w14:textId="77777777" w:rsidR="00843104" w:rsidRPr="00A72C65" w:rsidRDefault="005F2B03" w:rsidP="00161292">
          <w:pPr>
            <w:tabs>
              <w:tab w:val="left" w:pos="6645"/>
            </w:tabs>
            <w:rPr>
              <w:lang w:val="es-MX"/>
            </w:rPr>
          </w:pPr>
          <w:r w:rsidRPr="00A72C65">
            <w:rPr>
              <w:lang w:val="es-MX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val="es-MX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4583426E" w14:textId="77777777" w:rsidR="00843104" w:rsidRPr="00A72C65" w:rsidRDefault="005F2B03">
          <w:pPr>
            <w:pStyle w:val="TtuloTDC"/>
            <w:rPr>
              <w:lang w:val="es-MX"/>
            </w:rPr>
          </w:pPr>
          <w:r w:rsidRPr="00A72C65">
            <w:rPr>
              <w:rFonts w:ascii="Century Gothic" w:hAnsi="Century Gothic"/>
              <w:color w:val="DF1010"/>
              <w:lang w:val="es-MX"/>
            </w:rPr>
            <w:t>Tabla de contenido</w:t>
          </w:r>
        </w:p>
        <w:p w14:paraId="57983E6A" w14:textId="64E282C1" w:rsidR="008F6ECE" w:rsidRDefault="005F2B03">
          <w:pPr>
            <w:pStyle w:val="TDC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es-MX" w:eastAsia="es-MX"/>
            </w:rPr>
          </w:pPr>
          <w:r w:rsidRPr="00A72C65">
            <w:rPr>
              <w:b w:val="0"/>
              <w:bCs w:val="0"/>
              <w:lang w:val="es-MX"/>
            </w:rPr>
            <w:fldChar w:fldCharType="begin"/>
          </w:r>
          <w:r w:rsidRPr="00A72C65">
            <w:rPr>
              <w:b w:val="0"/>
              <w:bCs w:val="0"/>
              <w:lang w:val="es-MX"/>
            </w:rPr>
            <w:instrText xml:space="preserve"> TOC \o "1-2" \n "2-2" \h \z \u </w:instrText>
          </w:r>
          <w:r w:rsidRPr="00A72C65">
            <w:rPr>
              <w:b w:val="0"/>
              <w:bCs w:val="0"/>
              <w:lang w:val="es-MX"/>
            </w:rPr>
            <w:fldChar w:fldCharType="separate"/>
          </w:r>
          <w:hyperlink w:anchor="_Toc515483264" w:history="1">
            <w:r w:rsidR="008F6ECE" w:rsidRPr="00AF7F0A">
              <w:rPr>
                <w:rStyle w:val="Hipervnculo"/>
                <w:noProof/>
                <w:lang w:val="es-MX"/>
              </w:rPr>
              <w:t>MySQL</w:t>
            </w:r>
            <w:r w:rsidR="008F6ECE">
              <w:rPr>
                <w:noProof/>
                <w:webHidden/>
              </w:rPr>
              <w:tab/>
            </w:r>
            <w:r w:rsidR="008F6ECE">
              <w:rPr>
                <w:noProof/>
                <w:webHidden/>
              </w:rPr>
              <w:fldChar w:fldCharType="begin"/>
            </w:r>
            <w:r w:rsidR="008F6ECE">
              <w:rPr>
                <w:noProof/>
                <w:webHidden/>
              </w:rPr>
              <w:instrText xml:space="preserve"> PAGEREF _Toc515483264 \h </w:instrText>
            </w:r>
            <w:r w:rsidR="008F6ECE">
              <w:rPr>
                <w:noProof/>
                <w:webHidden/>
              </w:rPr>
            </w:r>
            <w:r w:rsidR="008F6ECE">
              <w:rPr>
                <w:noProof/>
                <w:webHidden/>
              </w:rPr>
              <w:fldChar w:fldCharType="separate"/>
            </w:r>
            <w:r w:rsidR="008732E4">
              <w:rPr>
                <w:noProof/>
                <w:webHidden/>
              </w:rPr>
              <w:t>2</w:t>
            </w:r>
            <w:r w:rsidR="008F6ECE">
              <w:rPr>
                <w:noProof/>
                <w:webHidden/>
              </w:rPr>
              <w:fldChar w:fldCharType="end"/>
            </w:r>
          </w:hyperlink>
        </w:p>
        <w:p w14:paraId="069F5B27" w14:textId="40C7285F" w:rsidR="008F6ECE" w:rsidRDefault="008F6ECE">
          <w:pPr>
            <w:pStyle w:val="TDC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es-MX" w:eastAsia="es-MX"/>
            </w:rPr>
          </w:pPr>
          <w:hyperlink w:anchor="_Toc515483265" w:history="1">
            <w:r w:rsidRPr="00AF7F0A">
              <w:rPr>
                <w:rStyle w:val="Hipervnculo"/>
                <w:noProof/>
                <w:lang w:val="es-MX"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_Toc515483265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2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89733" w14:textId="333EC0CF" w:rsidR="008F6ECE" w:rsidRDefault="008F6ECE">
          <w:pPr>
            <w:pStyle w:val="TDC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es-MX" w:eastAsia="es-MX"/>
            </w:rPr>
          </w:pPr>
          <w:hyperlink w:anchor="_Toc515483266" w:history="1">
            <w:r w:rsidRPr="00AF7F0A">
              <w:rPr>
                <w:rStyle w:val="Hipervnculo"/>
                <w:noProof/>
                <w:lang w:val="es-MX"/>
              </w:rPr>
              <w:t>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_Toc515483266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32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D438F" w14:textId="77777777" w:rsidR="00843104" w:rsidRPr="00A72C65" w:rsidRDefault="005F2B03" w:rsidP="00C011C7">
          <w:pPr>
            <w:pStyle w:val="TDC2"/>
            <w:rPr>
              <w:lang w:val="es-MX"/>
            </w:rPr>
            <w:sectPr w:rsidR="00843104" w:rsidRPr="00A72C65"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titlePg/>
              <w:docGrid w:linePitch="360"/>
            </w:sectPr>
          </w:pPr>
          <w:r w:rsidRPr="00A72C65">
            <w:rPr>
              <w:b/>
              <w:bCs/>
              <w:sz w:val="26"/>
              <w:szCs w:val="26"/>
              <w:lang w:val="es-MX"/>
            </w:rPr>
            <w:fldChar w:fldCharType="end"/>
          </w:r>
        </w:p>
      </w:sdtContent>
    </w:sdt>
    <w:p w14:paraId="0225C275" w14:textId="77777777" w:rsidR="00843104" w:rsidRPr="00A72C65" w:rsidRDefault="00A72C65" w:rsidP="00A72C65">
      <w:pPr>
        <w:pStyle w:val="Ttulo1"/>
        <w:rPr>
          <w:lang w:val="es-MX"/>
        </w:rPr>
      </w:pPr>
      <w:bookmarkStart w:id="0" w:name="_Toc515483264"/>
      <w:r w:rsidRPr="00A72C65">
        <w:rPr>
          <w:lang w:val="es-MX"/>
        </w:rPr>
        <w:lastRenderedPageBreak/>
        <w:t>MySQL</w:t>
      </w:r>
      <w:bookmarkEnd w:id="0"/>
    </w:p>
    <w:p w14:paraId="7DA1BF91" w14:textId="77777777" w:rsidR="00A72C65" w:rsidRDefault="00A72C65" w:rsidP="00A72C65">
      <w:pPr>
        <w:pStyle w:val="Ttulo4"/>
        <w:rPr>
          <w:sz w:val="28"/>
          <w:lang w:val="es-MX"/>
        </w:rPr>
      </w:pPr>
      <w:r w:rsidRPr="00A72C65">
        <w:rPr>
          <w:sz w:val="28"/>
          <w:lang w:val="es-MX"/>
        </w:rPr>
        <w:t>Creación de tablas</w:t>
      </w:r>
    </w:p>
    <w:p w14:paraId="413F1F4E" w14:textId="77777777" w:rsidR="00A72C65" w:rsidRPr="00A72C65" w:rsidRDefault="00A72C65" w:rsidP="00A72C65">
      <w:pPr>
        <w:rPr>
          <w:lang w:val="es-MX"/>
        </w:rPr>
      </w:pPr>
    </w:p>
    <w:p w14:paraId="2DA0C708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>CREATE SCHEMA `</w:t>
      </w:r>
      <w:proofErr w:type="spellStart"/>
      <w:r w:rsidRPr="00A72C65">
        <w:rPr>
          <w:lang w:val="es-MX"/>
        </w:rPr>
        <w:t>jardineria</w:t>
      </w:r>
      <w:proofErr w:type="spellEnd"/>
      <w:r w:rsidRPr="00A72C65">
        <w:rPr>
          <w:lang w:val="es-MX"/>
        </w:rPr>
        <w:t>`;</w:t>
      </w:r>
    </w:p>
    <w:p w14:paraId="0C0053A1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>CREATE TABLE `Productos` (</w:t>
      </w:r>
    </w:p>
    <w:p w14:paraId="0394F32D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 xml:space="preserve">  `</w:t>
      </w:r>
      <w:proofErr w:type="spellStart"/>
      <w:r w:rsidRPr="00A72C65">
        <w:rPr>
          <w:lang w:val="es-MX"/>
        </w:rPr>
        <w:t>idProducto</w:t>
      </w:r>
      <w:proofErr w:type="spellEnd"/>
      <w:r w:rsidRPr="00A72C65">
        <w:rPr>
          <w:lang w:val="es-MX"/>
        </w:rPr>
        <w:t>` INT NOT NULL AUTO_INCREMENT,</w:t>
      </w:r>
    </w:p>
    <w:p w14:paraId="0441B4DB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 xml:space="preserve">  `tipo` </w:t>
      </w:r>
      <w:proofErr w:type="gramStart"/>
      <w:r w:rsidRPr="00A72C65">
        <w:rPr>
          <w:lang w:val="es-MX"/>
        </w:rPr>
        <w:t>VARCHAR(</w:t>
      </w:r>
      <w:proofErr w:type="gramEnd"/>
      <w:r w:rsidRPr="00A72C65">
        <w:rPr>
          <w:lang w:val="es-MX"/>
        </w:rPr>
        <w:t>45) NOT NULL,</w:t>
      </w:r>
    </w:p>
    <w:p w14:paraId="67C3EF2D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 xml:space="preserve">  `nombre` </w:t>
      </w:r>
      <w:proofErr w:type="gramStart"/>
      <w:r w:rsidRPr="00A72C65">
        <w:rPr>
          <w:lang w:val="es-MX"/>
        </w:rPr>
        <w:t>VARCHAR(</w:t>
      </w:r>
      <w:proofErr w:type="gramEnd"/>
      <w:r w:rsidRPr="00A72C65">
        <w:rPr>
          <w:lang w:val="es-MX"/>
        </w:rPr>
        <w:t>45) NOT NULL,</w:t>
      </w:r>
    </w:p>
    <w:p w14:paraId="62BB8556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 xml:space="preserve">  `</w:t>
      </w:r>
      <w:proofErr w:type="spellStart"/>
      <w:r w:rsidRPr="00A72C65">
        <w:rPr>
          <w:lang w:val="es-MX"/>
        </w:rPr>
        <w:t>fechaIngreso</w:t>
      </w:r>
      <w:proofErr w:type="spellEnd"/>
      <w:r w:rsidRPr="00A72C65">
        <w:rPr>
          <w:lang w:val="es-MX"/>
        </w:rPr>
        <w:t xml:space="preserve">` </w:t>
      </w:r>
      <w:proofErr w:type="gramStart"/>
      <w:r w:rsidRPr="00A72C65">
        <w:rPr>
          <w:lang w:val="es-MX"/>
        </w:rPr>
        <w:t>VARCHAR(</w:t>
      </w:r>
      <w:proofErr w:type="gramEnd"/>
      <w:r w:rsidRPr="00A72C65">
        <w:rPr>
          <w:lang w:val="es-MX"/>
        </w:rPr>
        <w:t>45) NOT NULL,</w:t>
      </w:r>
    </w:p>
    <w:p w14:paraId="4EF714F9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 xml:space="preserve">  `</w:t>
      </w:r>
      <w:proofErr w:type="spellStart"/>
      <w:r w:rsidRPr="00A72C65">
        <w:rPr>
          <w:lang w:val="es-MX"/>
        </w:rPr>
        <w:t>condicionActual</w:t>
      </w:r>
      <w:proofErr w:type="spellEnd"/>
      <w:r w:rsidRPr="00A72C65">
        <w:rPr>
          <w:lang w:val="es-MX"/>
        </w:rPr>
        <w:t xml:space="preserve">` </w:t>
      </w:r>
      <w:proofErr w:type="gramStart"/>
      <w:r w:rsidRPr="00A72C65">
        <w:rPr>
          <w:lang w:val="es-MX"/>
        </w:rPr>
        <w:t>VARCHAR(</w:t>
      </w:r>
      <w:proofErr w:type="gramEnd"/>
      <w:r w:rsidRPr="00A72C65">
        <w:rPr>
          <w:lang w:val="es-MX"/>
        </w:rPr>
        <w:t>45) NOT NULL,</w:t>
      </w:r>
    </w:p>
    <w:p w14:paraId="77EC8166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 xml:space="preserve">  PRIMARY KEY (`</w:t>
      </w:r>
      <w:proofErr w:type="spellStart"/>
      <w:r w:rsidRPr="00A72C65">
        <w:rPr>
          <w:lang w:val="es-MX"/>
        </w:rPr>
        <w:t>idProducto</w:t>
      </w:r>
      <w:proofErr w:type="spellEnd"/>
      <w:r w:rsidRPr="00A72C65">
        <w:rPr>
          <w:lang w:val="es-MX"/>
        </w:rPr>
        <w:t>`))</w:t>
      </w:r>
    </w:p>
    <w:p w14:paraId="472D2A4E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 xml:space="preserve">ENGINE = </w:t>
      </w:r>
      <w:proofErr w:type="spellStart"/>
      <w:r w:rsidRPr="00A72C65">
        <w:rPr>
          <w:lang w:val="es-MX"/>
        </w:rPr>
        <w:t>InnoDB</w:t>
      </w:r>
      <w:proofErr w:type="spellEnd"/>
      <w:r w:rsidRPr="00A72C65">
        <w:rPr>
          <w:lang w:val="es-MX"/>
        </w:rPr>
        <w:t>;</w:t>
      </w:r>
    </w:p>
    <w:p w14:paraId="2ABCBCBE" w14:textId="77777777" w:rsidR="00A72C65" w:rsidRPr="00A72C65" w:rsidRDefault="00A72C65" w:rsidP="00A72C65">
      <w:pPr>
        <w:rPr>
          <w:lang w:val="es-MX"/>
        </w:rPr>
      </w:pPr>
    </w:p>
    <w:p w14:paraId="25A186AA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>CREATE TABLE `Calendario` (</w:t>
      </w:r>
    </w:p>
    <w:p w14:paraId="40B7DFBB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 xml:space="preserve">  `</w:t>
      </w:r>
      <w:proofErr w:type="spellStart"/>
      <w:r w:rsidRPr="00A72C65">
        <w:rPr>
          <w:lang w:val="es-MX"/>
        </w:rPr>
        <w:t>idCalendario</w:t>
      </w:r>
      <w:proofErr w:type="spellEnd"/>
      <w:r w:rsidRPr="00A72C65">
        <w:rPr>
          <w:lang w:val="es-MX"/>
        </w:rPr>
        <w:t>` INT NOT NULL AUTO_INCREMENT,</w:t>
      </w:r>
    </w:p>
    <w:p w14:paraId="690ED6B5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 xml:space="preserve">  `</w:t>
      </w:r>
      <w:proofErr w:type="spellStart"/>
      <w:r w:rsidRPr="00A72C65">
        <w:rPr>
          <w:lang w:val="es-MX"/>
        </w:rPr>
        <w:t>idProducto</w:t>
      </w:r>
      <w:proofErr w:type="spellEnd"/>
      <w:r w:rsidRPr="00A72C65">
        <w:rPr>
          <w:lang w:val="es-MX"/>
        </w:rPr>
        <w:t>` INT NOT NULL,</w:t>
      </w:r>
    </w:p>
    <w:p w14:paraId="794FCC6B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 xml:space="preserve">  `</w:t>
      </w:r>
      <w:proofErr w:type="spellStart"/>
      <w:r w:rsidRPr="00A72C65">
        <w:rPr>
          <w:lang w:val="es-MX"/>
        </w:rPr>
        <w:t>diaRiego</w:t>
      </w:r>
      <w:proofErr w:type="spellEnd"/>
      <w:r w:rsidRPr="00A72C65">
        <w:rPr>
          <w:lang w:val="es-MX"/>
        </w:rPr>
        <w:t xml:space="preserve">` </w:t>
      </w:r>
      <w:proofErr w:type="gramStart"/>
      <w:r w:rsidRPr="00A72C65">
        <w:rPr>
          <w:lang w:val="es-MX"/>
        </w:rPr>
        <w:t>VARCHAR(</w:t>
      </w:r>
      <w:proofErr w:type="gramEnd"/>
      <w:r w:rsidRPr="00A72C65">
        <w:rPr>
          <w:lang w:val="es-MX"/>
        </w:rPr>
        <w:t>45) NOT NULL,</w:t>
      </w:r>
    </w:p>
    <w:p w14:paraId="05622FF1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 xml:space="preserve">  PRIMARY KEY (`</w:t>
      </w:r>
      <w:proofErr w:type="spellStart"/>
      <w:r w:rsidRPr="00A72C65">
        <w:rPr>
          <w:lang w:val="es-MX"/>
        </w:rPr>
        <w:t>idCalendario</w:t>
      </w:r>
      <w:proofErr w:type="spellEnd"/>
      <w:r w:rsidRPr="00A72C65">
        <w:rPr>
          <w:lang w:val="es-MX"/>
        </w:rPr>
        <w:t>`),</w:t>
      </w:r>
    </w:p>
    <w:p w14:paraId="22D5E8D3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 xml:space="preserve">  INDEX `</w:t>
      </w:r>
      <w:proofErr w:type="spellStart"/>
      <w:r w:rsidRPr="00A72C65">
        <w:rPr>
          <w:lang w:val="es-MX"/>
        </w:rPr>
        <w:t>fk_cal_producto_idx</w:t>
      </w:r>
      <w:proofErr w:type="spellEnd"/>
      <w:r w:rsidRPr="00A72C65">
        <w:rPr>
          <w:lang w:val="es-MX"/>
        </w:rPr>
        <w:t>` (`</w:t>
      </w:r>
      <w:proofErr w:type="spellStart"/>
      <w:r w:rsidRPr="00A72C65">
        <w:rPr>
          <w:lang w:val="es-MX"/>
        </w:rPr>
        <w:t>idProducto</w:t>
      </w:r>
      <w:proofErr w:type="spellEnd"/>
      <w:r w:rsidRPr="00A72C65">
        <w:rPr>
          <w:lang w:val="es-MX"/>
        </w:rPr>
        <w:t>` ASC),</w:t>
      </w:r>
    </w:p>
    <w:p w14:paraId="0351A9F1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 xml:space="preserve">  CONSTRAINT `</w:t>
      </w:r>
      <w:proofErr w:type="spellStart"/>
      <w:r w:rsidRPr="00A72C65">
        <w:rPr>
          <w:lang w:val="es-MX"/>
        </w:rPr>
        <w:t>fk_cal_producto</w:t>
      </w:r>
      <w:proofErr w:type="spellEnd"/>
      <w:r w:rsidRPr="00A72C65">
        <w:rPr>
          <w:lang w:val="es-MX"/>
        </w:rPr>
        <w:t>`</w:t>
      </w:r>
    </w:p>
    <w:p w14:paraId="6EF13A5F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 xml:space="preserve">    FOREIGN KEY (`</w:t>
      </w:r>
      <w:proofErr w:type="spellStart"/>
      <w:r w:rsidRPr="00A72C65">
        <w:rPr>
          <w:lang w:val="es-MX"/>
        </w:rPr>
        <w:t>idProducto</w:t>
      </w:r>
      <w:proofErr w:type="spellEnd"/>
      <w:r w:rsidRPr="00A72C65">
        <w:rPr>
          <w:lang w:val="es-MX"/>
        </w:rPr>
        <w:t>`)</w:t>
      </w:r>
    </w:p>
    <w:p w14:paraId="375934B8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 xml:space="preserve">    REFERENCES `Productos` (`</w:t>
      </w:r>
      <w:proofErr w:type="spellStart"/>
      <w:r w:rsidRPr="00A72C65">
        <w:rPr>
          <w:lang w:val="es-MX"/>
        </w:rPr>
        <w:t>idProducto</w:t>
      </w:r>
      <w:proofErr w:type="spellEnd"/>
      <w:r w:rsidRPr="00A72C65">
        <w:rPr>
          <w:lang w:val="es-MX"/>
        </w:rPr>
        <w:t>`)</w:t>
      </w:r>
    </w:p>
    <w:p w14:paraId="7448381A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 xml:space="preserve">    ON DELETE NO ACTION</w:t>
      </w:r>
    </w:p>
    <w:p w14:paraId="119D45AB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 xml:space="preserve">    ON UPDATE NO ACTION)</w:t>
      </w:r>
    </w:p>
    <w:p w14:paraId="59866D4A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lastRenderedPageBreak/>
        <w:t xml:space="preserve">ENGINE = </w:t>
      </w:r>
      <w:proofErr w:type="spellStart"/>
      <w:r w:rsidRPr="00A72C65">
        <w:rPr>
          <w:lang w:val="es-MX"/>
        </w:rPr>
        <w:t>InnoDB</w:t>
      </w:r>
      <w:proofErr w:type="spellEnd"/>
      <w:r w:rsidRPr="00A72C65">
        <w:rPr>
          <w:lang w:val="es-MX"/>
        </w:rPr>
        <w:t>;</w:t>
      </w:r>
    </w:p>
    <w:p w14:paraId="151B8441" w14:textId="77777777" w:rsidR="00A72C65" w:rsidRPr="00A72C65" w:rsidRDefault="00A72C65" w:rsidP="00A72C65">
      <w:pPr>
        <w:rPr>
          <w:lang w:val="es-MX"/>
        </w:rPr>
      </w:pPr>
    </w:p>
    <w:p w14:paraId="5BAD7951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>CREATE TABLE `Historial` (</w:t>
      </w:r>
    </w:p>
    <w:p w14:paraId="2914121C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 xml:space="preserve">  `id` INT NOT NULL AUTO_INCREMENT,</w:t>
      </w:r>
    </w:p>
    <w:p w14:paraId="0207956A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 xml:space="preserve">  `foto` </w:t>
      </w:r>
      <w:proofErr w:type="gramStart"/>
      <w:r w:rsidRPr="00A72C65">
        <w:rPr>
          <w:lang w:val="es-MX"/>
        </w:rPr>
        <w:t>VARCHAR(</w:t>
      </w:r>
      <w:proofErr w:type="gramEnd"/>
      <w:r w:rsidRPr="00A72C65">
        <w:rPr>
          <w:lang w:val="es-MX"/>
        </w:rPr>
        <w:t>45) NOT NULL,</w:t>
      </w:r>
    </w:p>
    <w:p w14:paraId="77FBC3CB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 xml:space="preserve">  `</w:t>
      </w:r>
      <w:proofErr w:type="spellStart"/>
      <w:r w:rsidRPr="00A72C65">
        <w:rPr>
          <w:lang w:val="es-MX"/>
        </w:rPr>
        <w:t>idProducto</w:t>
      </w:r>
      <w:proofErr w:type="spellEnd"/>
      <w:r w:rsidRPr="00A72C65">
        <w:rPr>
          <w:lang w:val="es-MX"/>
        </w:rPr>
        <w:t>` INT NOT NULL,</w:t>
      </w:r>
    </w:p>
    <w:p w14:paraId="10933D1C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 xml:space="preserve">  `fecha` </w:t>
      </w:r>
      <w:proofErr w:type="gramStart"/>
      <w:r w:rsidRPr="00A72C65">
        <w:rPr>
          <w:lang w:val="es-MX"/>
        </w:rPr>
        <w:t>VARCHAR(</w:t>
      </w:r>
      <w:proofErr w:type="gramEnd"/>
      <w:r w:rsidRPr="00A72C65">
        <w:rPr>
          <w:lang w:val="es-MX"/>
        </w:rPr>
        <w:t>45) NOT NULL,</w:t>
      </w:r>
    </w:p>
    <w:p w14:paraId="7B9C1709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 xml:space="preserve">  PRIMARY KEY (`id`),</w:t>
      </w:r>
    </w:p>
    <w:p w14:paraId="2E2CB97E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 xml:space="preserve">  INDEX `</w:t>
      </w:r>
      <w:proofErr w:type="spellStart"/>
      <w:r w:rsidRPr="00A72C65">
        <w:rPr>
          <w:lang w:val="es-MX"/>
        </w:rPr>
        <w:t>fk_histo_producto_idx</w:t>
      </w:r>
      <w:proofErr w:type="spellEnd"/>
      <w:r w:rsidRPr="00A72C65">
        <w:rPr>
          <w:lang w:val="es-MX"/>
        </w:rPr>
        <w:t>` (`</w:t>
      </w:r>
      <w:proofErr w:type="spellStart"/>
      <w:r w:rsidRPr="00A72C65">
        <w:rPr>
          <w:lang w:val="es-MX"/>
        </w:rPr>
        <w:t>idProducto</w:t>
      </w:r>
      <w:proofErr w:type="spellEnd"/>
      <w:r w:rsidRPr="00A72C65">
        <w:rPr>
          <w:lang w:val="es-MX"/>
        </w:rPr>
        <w:t>` ASC),</w:t>
      </w:r>
    </w:p>
    <w:p w14:paraId="04D4EF1E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 xml:space="preserve">  CONSTRAINT `</w:t>
      </w:r>
      <w:proofErr w:type="spellStart"/>
      <w:r w:rsidRPr="00A72C65">
        <w:rPr>
          <w:lang w:val="es-MX"/>
        </w:rPr>
        <w:t>fk_histo_producto</w:t>
      </w:r>
      <w:proofErr w:type="spellEnd"/>
      <w:r w:rsidRPr="00A72C65">
        <w:rPr>
          <w:lang w:val="es-MX"/>
        </w:rPr>
        <w:t>`</w:t>
      </w:r>
    </w:p>
    <w:p w14:paraId="77E60B4A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 xml:space="preserve">    FOREIGN KEY (`</w:t>
      </w:r>
      <w:proofErr w:type="spellStart"/>
      <w:r w:rsidRPr="00A72C65">
        <w:rPr>
          <w:lang w:val="es-MX"/>
        </w:rPr>
        <w:t>idProducto</w:t>
      </w:r>
      <w:proofErr w:type="spellEnd"/>
      <w:r w:rsidRPr="00A72C65">
        <w:rPr>
          <w:lang w:val="es-MX"/>
        </w:rPr>
        <w:t>`)</w:t>
      </w:r>
    </w:p>
    <w:p w14:paraId="4F4C1B54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 xml:space="preserve">    REFERENCES `Productos` (`</w:t>
      </w:r>
      <w:proofErr w:type="spellStart"/>
      <w:r w:rsidRPr="00A72C65">
        <w:rPr>
          <w:lang w:val="es-MX"/>
        </w:rPr>
        <w:t>idProducto</w:t>
      </w:r>
      <w:proofErr w:type="spellEnd"/>
      <w:r w:rsidRPr="00A72C65">
        <w:rPr>
          <w:lang w:val="es-MX"/>
        </w:rPr>
        <w:t>`)</w:t>
      </w:r>
    </w:p>
    <w:p w14:paraId="35C152B0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 xml:space="preserve">    ON DELETE NO ACTION</w:t>
      </w:r>
    </w:p>
    <w:p w14:paraId="548DF65D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 xml:space="preserve">    ON UPDATE NO ACTION)</w:t>
      </w:r>
    </w:p>
    <w:p w14:paraId="6531321D" w14:textId="77777777" w:rsidR="00A72C65" w:rsidRPr="00A72C65" w:rsidRDefault="00A72C65" w:rsidP="00A72C65">
      <w:pPr>
        <w:rPr>
          <w:lang w:val="es-MX"/>
        </w:rPr>
      </w:pPr>
      <w:r w:rsidRPr="00A72C65">
        <w:rPr>
          <w:lang w:val="es-MX"/>
        </w:rPr>
        <w:t xml:space="preserve">ENGINE = </w:t>
      </w:r>
      <w:proofErr w:type="spellStart"/>
      <w:r w:rsidRPr="00A72C65">
        <w:rPr>
          <w:lang w:val="es-MX"/>
        </w:rPr>
        <w:t>InnoDB</w:t>
      </w:r>
      <w:proofErr w:type="spellEnd"/>
      <w:r w:rsidRPr="00A72C65">
        <w:rPr>
          <w:lang w:val="es-MX"/>
        </w:rPr>
        <w:t>;</w:t>
      </w:r>
    </w:p>
    <w:p w14:paraId="2B5C64B1" w14:textId="77777777" w:rsidR="00A72C65" w:rsidRPr="00A72C65" w:rsidRDefault="00A72C65" w:rsidP="00A72C65">
      <w:pPr>
        <w:pStyle w:val="Ttulo4"/>
        <w:rPr>
          <w:sz w:val="28"/>
          <w:lang w:val="es-MX"/>
        </w:rPr>
      </w:pPr>
      <w:r w:rsidRPr="00A72C65">
        <w:rPr>
          <w:sz w:val="28"/>
          <w:lang w:val="es-MX"/>
        </w:rPr>
        <w:t>Características de MySQL</w:t>
      </w:r>
    </w:p>
    <w:p w14:paraId="128FB232" w14:textId="77777777" w:rsidR="00A72C65" w:rsidRDefault="00A72C65" w:rsidP="00A72C65">
      <w:pPr>
        <w:jc w:val="both"/>
        <w:rPr>
          <w:sz w:val="24"/>
          <w:lang w:val="es-MX"/>
        </w:rPr>
      </w:pPr>
      <w:r w:rsidRPr="00A72C65">
        <w:rPr>
          <w:sz w:val="24"/>
          <w:lang w:val="es-MX"/>
        </w:rPr>
        <w:t>En MySQL puedes especificar qué motor de bases de datos usar, en MySQL Server esto no es posible. Usa tablas en disco B-</w:t>
      </w:r>
      <w:proofErr w:type="spellStart"/>
      <w:r w:rsidRPr="00A72C65">
        <w:rPr>
          <w:sz w:val="24"/>
          <w:lang w:val="es-MX"/>
        </w:rPr>
        <w:t>tree</w:t>
      </w:r>
      <w:proofErr w:type="spellEnd"/>
      <w:r w:rsidRPr="00A72C65">
        <w:rPr>
          <w:sz w:val="24"/>
          <w:lang w:val="es-MX"/>
        </w:rPr>
        <w:t xml:space="preserve"> (</w:t>
      </w:r>
      <w:proofErr w:type="spellStart"/>
      <w:r w:rsidRPr="00A72C65">
        <w:rPr>
          <w:sz w:val="24"/>
          <w:lang w:val="es-MX"/>
        </w:rPr>
        <w:t>MyISAM</w:t>
      </w:r>
      <w:proofErr w:type="spellEnd"/>
      <w:r w:rsidRPr="00A72C65">
        <w:rPr>
          <w:sz w:val="24"/>
          <w:lang w:val="es-MX"/>
        </w:rPr>
        <w:t>) muy rápidas con compresión de índice. Los clientes pueden conectar con el servidor MySQL usando sockets TCP/IP en cualquier plataforma.</w:t>
      </w:r>
    </w:p>
    <w:p w14:paraId="2DB3DE1D" w14:textId="77777777" w:rsidR="00A72C65" w:rsidRDefault="00A72C65" w:rsidP="00A72C65">
      <w:pPr>
        <w:jc w:val="both"/>
        <w:rPr>
          <w:sz w:val="24"/>
          <w:lang w:val="es-MX"/>
        </w:rPr>
      </w:pPr>
    </w:p>
    <w:p w14:paraId="685CCFFB" w14:textId="77777777" w:rsidR="00A72C65" w:rsidRDefault="00A72C65" w:rsidP="00A72C65">
      <w:pPr>
        <w:jc w:val="both"/>
        <w:rPr>
          <w:sz w:val="24"/>
          <w:lang w:val="es-MX"/>
        </w:rPr>
      </w:pPr>
    </w:p>
    <w:p w14:paraId="4BA3BB08" w14:textId="77777777" w:rsidR="00A72C65" w:rsidRDefault="00A72C65" w:rsidP="00A72C65">
      <w:pPr>
        <w:jc w:val="both"/>
        <w:rPr>
          <w:sz w:val="24"/>
          <w:lang w:val="es-MX"/>
        </w:rPr>
      </w:pPr>
    </w:p>
    <w:p w14:paraId="634AFC7E" w14:textId="77777777" w:rsidR="00A72C65" w:rsidRDefault="00A72C65" w:rsidP="00A72C65">
      <w:pPr>
        <w:jc w:val="both"/>
        <w:rPr>
          <w:sz w:val="24"/>
          <w:lang w:val="es-MX"/>
        </w:rPr>
      </w:pPr>
    </w:p>
    <w:p w14:paraId="4EC55EC4" w14:textId="77777777" w:rsidR="00A72C65" w:rsidRDefault="00A72C65" w:rsidP="00A72C65">
      <w:pPr>
        <w:jc w:val="both"/>
        <w:rPr>
          <w:sz w:val="24"/>
          <w:lang w:val="es-MX"/>
        </w:rPr>
      </w:pPr>
    </w:p>
    <w:p w14:paraId="04D15BC0" w14:textId="77777777" w:rsidR="00A72C65" w:rsidRDefault="00A72C65" w:rsidP="00A72C65">
      <w:pPr>
        <w:jc w:val="both"/>
        <w:rPr>
          <w:sz w:val="24"/>
          <w:lang w:val="es-MX"/>
        </w:rPr>
      </w:pPr>
    </w:p>
    <w:p w14:paraId="6EB9805B" w14:textId="77777777" w:rsidR="00A72C65" w:rsidRDefault="00A72C65" w:rsidP="00A72C65">
      <w:pPr>
        <w:pStyle w:val="Ttulo1"/>
        <w:rPr>
          <w:lang w:val="es-MX"/>
        </w:rPr>
      </w:pPr>
      <w:bookmarkStart w:id="1" w:name="_Toc515483265"/>
      <w:r>
        <w:rPr>
          <w:lang w:val="es-MX"/>
        </w:rPr>
        <w:lastRenderedPageBreak/>
        <w:t>POSTGRESQL</w:t>
      </w:r>
      <w:bookmarkEnd w:id="1"/>
    </w:p>
    <w:p w14:paraId="5D7E1852" w14:textId="77777777" w:rsidR="00A72C65" w:rsidRPr="00A72C65" w:rsidRDefault="00A72C65" w:rsidP="00A72C65">
      <w:r w:rsidRPr="00A72C65">
        <w:t xml:space="preserve">CREATE DATABASE </w:t>
      </w:r>
      <w:proofErr w:type="spellStart"/>
      <w:r w:rsidRPr="00A72C65">
        <w:t>jardineria</w:t>
      </w:r>
      <w:proofErr w:type="spellEnd"/>
    </w:p>
    <w:p w14:paraId="4977E5F8" w14:textId="77777777" w:rsidR="00A72C65" w:rsidRPr="00A72C65" w:rsidRDefault="00A72C65" w:rsidP="00A72C65">
      <w:r w:rsidRPr="00A72C65">
        <w:t xml:space="preserve">  WITH OWNER = </w:t>
      </w:r>
      <w:proofErr w:type="spellStart"/>
      <w:r w:rsidRPr="00A72C65">
        <w:t>postgres</w:t>
      </w:r>
      <w:proofErr w:type="spellEnd"/>
    </w:p>
    <w:p w14:paraId="17BE2F51" w14:textId="77777777" w:rsidR="00A72C65" w:rsidRPr="00A72C65" w:rsidRDefault="00A72C65" w:rsidP="00A72C65">
      <w:r w:rsidRPr="00A72C65">
        <w:t xml:space="preserve">       ENCODING = 'UTF8'</w:t>
      </w:r>
    </w:p>
    <w:p w14:paraId="7629F031" w14:textId="77777777" w:rsidR="00A72C65" w:rsidRPr="00A72C65" w:rsidRDefault="00A72C65" w:rsidP="00A72C65">
      <w:r w:rsidRPr="00A72C65">
        <w:t xml:space="preserve">       TABLESPACE = </w:t>
      </w:r>
      <w:proofErr w:type="spellStart"/>
      <w:r w:rsidRPr="00A72C65">
        <w:t>pg_default</w:t>
      </w:r>
      <w:proofErr w:type="spellEnd"/>
    </w:p>
    <w:p w14:paraId="41F089BA" w14:textId="77777777" w:rsidR="00A72C65" w:rsidRPr="00A72C65" w:rsidRDefault="00A72C65" w:rsidP="00A72C65">
      <w:r w:rsidRPr="00A72C65">
        <w:t xml:space="preserve">       LC_COLLATE = 'es_MX.UTF-8'</w:t>
      </w:r>
    </w:p>
    <w:p w14:paraId="43E07D36" w14:textId="77777777" w:rsidR="00A72C65" w:rsidRPr="00A72C65" w:rsidRDefault="00A72C65" w:rsidP="00A72C65">
      <w:r w:rsidRPr="00A72C65">
        <w:t xml:space="preserve">       LC_CTYPE = 'es_MX.UTF-8'</w:t>
      </w:r>
    </w:p>
    <w:p w14:paraId="163055E3" w14:textId="77777777" w:rsidR="00A72C65" w:rsidRPr="00A72C65" w:rsidRDefault="00A72C65" w:rsidP="00A72C65">
      <w:r w:rsidRPr="00A72C65">
        <w:t xml:space="preserve">       CONNECTION LIMIT = -1;</w:t>
      </w:r>
    </w:p>
    <w:p w14:paraId="575BB410" w14:textId="77777777" w:rsidR="00A72C65" w:rsidRPr="00A72C65" w:rsidRDefault="00A72C65" w:rsidP="00A72C65">
      <w:r w:rsidRPr="00A72C65">
        <w:t>CREATE TABLE "public"."</w:t>
      </w:r>
      <w:proofErr w:type="spellStart"/>
      <w:r w:rsidRPr="00A72C65">
        <w:t>producto</w:t>
      </w:r>
      <w:proofErr w:type="spellEnd"/>
      <w:r w:rsidRPr="00A72C65">
        <w:t>"(</w:t>
      </w:r>
    </w:p>
    <w:p w14:paraId="7417B867" w14:textId="77777777" w:rsidR="00A72C65" w:rsidRPr="00A72C65" w:rsidRDefault="00A72C65" w:rsidP="00A72C65">
      <w:r w:rsidRPr="00A72C65">
        <w:t xml:space="preserve">    "</w:t>
      </w:r>
      <w:proofErr w:type="spellStart"/>
      <w:r w:rsidRPr="00A72C65">
        <w:t>idproducto</w:t>
      </w:r>
      <w:proofErr w:type="spellEnd"/>
      <w:r w:rsidRPr="00A72C65">
        <w:t>" integer NOT NULL,</w:t>
      </w:r>
    </w:p>
    <w:p w14:paraId="4D0A4B84" w14:textId="77777777" w:rsidR="00A72C65" w:rsidRPr="00A72C65" w:rsidRDefault="00A72C65" w:rsidP="00A72C65">
      <w:r w:rsidRPr="00A72C65">
        <w:t xml:space="preserve">    "</w:t>
      </w:r>
      <w:proofErr w:type="spellStart"/>
      <w:r w:rsidRPr="00A72C65">
        <w:t>tipo</w:t>
      </w:r>
      <w:proofErr w:type="spellEnd"/>
      <w:r w:rsidRPr="00A72C65">
        <w:t xml:space="preserve">" character </w:t>
      </w:r>
      <w:proofErr w:type="gramStart"/>
      <w:r w:rsidRPr="00A72C65">
        <w:t>varying(</w:t>
      </w:r>
      <w:proofErr w:type="gramEnd"/>
      <w:r w:rsidRPr="00A72C65">
        <w:t>45) NOT NULL,</w:t>
      </w:r>
    </w:p>
    <w:p w14:paraId="1EFFE9C9" w14:textId="77777777" w:rsidR="00A72C65" w:rsidRPr="00A72C65" w:rsidRDefault="00A72C65" w:rsidP="00A72C65">
      <w:r w:rsidRPr="00A72C65">
        <w:t xml:space="preserve">    "</w:t>
      </w:r>
      <w:proofErr w:type="spellStart"/>
      <w:r w:rsidRPr="00A72C65">
        <w:t>nombre</w:t>
      </w:r>
      <w:proofErr w:type="spellEnd"/>
      <w:r w:rsidRPr="00A72C65">
        <w:t xml:space="preserve">" character </w:t>
      </w:r>
      <w:proofErr w:type="gramStart"/>
      <w:r w:rsidRPr="00A72C65">
        <w:t>varying(</w:t>
      </w:r>
      <w:proofErr w:type="gramEnd"/>
      <w:r w:rsidRPr="00A72C65">
        <w:t>45) NOT NULL,</w:t>
      </w:r>
    </w:p>
    <w:p w14:paraId="5AB88DE6" w14:textId="77777777" w:rsidR="00A72C65" w:rsidRPr="00A72C65" w:rsidRDefault="00A72C65" w:rsidP="00A72C65">
      <w:r w:rsidRPr="00A72C65">
        <w:t xml:space="preserve">    "</w:t>
      </w:r>
      <w:proofErr w:type="spellStart"/>
      <w:r w:rsidRPr="00A72C65">
        <w:t>fechaingreso</w:t>
      </w:r>
      <w:proofErr w:type="spellEnd"/>
      <w:r w:rsidRPr="00A72C65">
        <w:t xml:space="preserve">" character </w:t>
      </w:r>
      <w:proofErr w:type="gramStart"/>
      <w:r w:rsidRPr="00A72C65">
        <w:t>varying(</w:t>
      </w:r>
      <w:proofErr w:type="gramEnd"/>
      <w:r w:rsidRPr="00A72C65">
        <w:t>45) NOT NULL,</w:t>
      </w:r>
    </w:p>
    <w:p w14:paraId="75288E23" w14:textId="77777777" w:rsidR="00A72C65" w:rsidRPr="00A72C65" w:rsidRDefault="00A72C65" w:rsidP="00A72C65">
      <w:r w:rsidRPr="00A72C65">
        <w:t xml:space="preserve">    CONSTRAINT </w:t>
      </w:r>
      <w:proofErr w:type="spellStart"/>
      <w:r w:rsidRPr="00A72C65">
        <w:t>producto_pkey</w:t>
      </w:r>
      <w:proofErr w:type="spellEnd"/>
      <w:r w:rsidRPr="00A72C65">
        <w:t xml:space="preserve"> PRIMARY KEY ("</w:t>
      </w:r>
      <w:proofErr w:type="spellStart"/>
      <w:r w:rsidRPr="00A72C65">
        <w:t>idproducto</w:t>
      </w:r>
      <w:proofErr w:type="spellEnd"/>
      <w:r w:rsidRPr="00A72C65">
        <w:t>")</w:t>
      </w:r>
    </w:p>
    <w:p w14:paraId="2FE1CFE6" w14:textId="77777777" w:rsidR="00A72C65" w:rsidRPr="00A72C65" w:rsidRDefault="00A72C65" w:rsidP="00A72C65">
      <w:r w:rsidRPr="00A72C65">
        <w:t>);</w:t>
      </w:r>
    </w:p>
    <w:p w14:paraId="04F175B6" w14:textId="77777777" w:rsidR="00A72C65" w:rsidRPr="00A72C65" w:rsidRDefault="00A72C65" w:rsidP="00A72C65"/>
    <w:p w14:paraId="3E3D81B6" w14:textId="77777777" w:rsidR="00A72C65" w:rsidRPr="00A72C65" w:rsidRDefault="00A72C65" w:rsidP="00A72C65">
      <w:r w:rsidRPr="00A72C65">
        <w:t>CREATE TABLE "public"."</w:t>
      </w:r>
      <w:proofErr w:type="spellStart"/>
      <w:r w:rsidRPr="00A72C65">
        <w:t>historial</w:t>
      </w:r>
      <w:proofErr w:type="spellEnd"/>
      <w:r w:rsidRPr="00A72C65">
        <w:t>"(</w:t>
      </w:r>
    </w:p>
    <w:p w14:paraId="58A5FE9A" w14:textId="77777777" w:rsidR="00A72C65" w:rsidRPr="00A72C65" w:rsidRDefault="00A72C65" w:rsidP="00A72C65">
      <w:r w:rsidRPr="00A72C65">
        <w:t xml:space="preserve">    "id" integer NOT NULL,</w:t>
      </w:r>
    </w:p>
    <w:p w14:paraId="732551D4" w14:textId="77777777" w:rsidR="00A72C65" w:rsidRPr="00A72C65" w:rsidRDefault="00A72C65" w:rsidP="00A72C65">
      <w:r w:rsidRPr="00A72C65">
        <w:t xml:space="preserve">    "</w:t>
      </w:r>
      <w:proofErr w:type="spellStart"/>
      <w:r w:rsidRPr="00A72C65">
        <w:t>foto</w:t>
      </w:r>
      <w:proofErr w:type="spellEnd"/>
      <w:r w:rsidRPr="00A72C65">
        <w:t xml:space="preserve">" character </w:t>
      </w:r>
      <w:proofErr w:type="gramStart"/>
      <w:r w:rsidRPr="00A72C65">
        <w:t>varying(</w:t>
      </w:r>
      <w:proofErr w:type="gramEnd"/>
      <w:r w:rsidRPr="00A72C65">
        <w:t>45) NOT NULL,</w:t>
      </w:r>
    </w:p>
    <w:p w14:paraId="79C123D4" w14:textId="77777777" w:rsidR="00A72C65" w:rsidRPr="00A72C65" w:rsidRDefault="00A72C65" w:rsidP="00A72C65">
      <w:r w:rsidRPr="00A72C65">
        <w:t xml:space="preserve">    "</w:t>
      </w:r>
      <w:proofErr w:type="spellStart"/>
      <w:r w:rsidRPr="00A72C65">
        <w:t>idproducto</w:t>
      </w:r>
      <w:proofErr w:type="spellEnd"/>
      <w:r w:rsidRPr="00A72C65">
        <w:t>" integer NOT NULL,</w:t>
      </w:r>
    </w:p>
    <w:p w14:paraId="018878ED" w14:textId="77777777" w:rsidR="00A72C65" w:rsidRPr="00A72C65" w:rsidRDefault="00A72C65" w:rsidP="00A72C65">
      <w:r w:rsidRPr="00A72C65">
        <w:t xml:space="preserve">    "</w:t>
      </w:r>
      <w:proofErr w:type="spellStart"/>
      <w:r w:rsidRPr="00A72C65">
        <w:t>fecha</w:t>
      </w:r>
      <w:proofErr w:type="spellEnd"/>
      <w:r w:rsidRPr="00A72C65">
        <w:t xml:space="preserve">" character </w:t>
      </w:r>
      <w:proofErr w:type="gramStart"/>
      <w:r w:rsidRPr="00A72C65">
        <w:t>varying(</w:t>
      </w:r>
      <w:proofErr w:type="gramEnd"/>
      <w:r w:rsidRPr="00A72C65">
        <w:t>45) NOT NULL,</w:t>
      </w:r>
    </w:p>
    <w:p w14:paraId="6B93C7C7" w14:textId="77777777" w:rsidR="00A72C65" w:rsidRPr="00A72C65" w:rsidRDefault="00A72C65" w:rsidP="00A72C65">
      <w:r w:rsidRPr="00A72C65">
        <w:t xml:space="preserve">    CONSTRAINT </w:t>
      </w:r>
      <w:proofErr w:type="spellStart"/>
      <w:r w:rsidRPr="00A72C65">
        <w:t>historial_pkey</w:t>
      </w:r>
      <w:proofErr w:type="spellEnd"/>
      <w:r w:rsidRPr="00A72C65">
        <w:t xml:space="preserve"> PRIMARY KEY ("id")</w:t>
      </w:r>
    </w:p>
    <w:p w14:paraId="1F641987" w14:textId="77777777" w:rsidR="00A72C65" w:rsidRPr="00A72C65" w:rsidRDefault="00A72C65" w:rsidP="00A72C65">
      <w:r w:rsidRPr="00A72C65">
        <w:t>);</w:t>
      </w:r>
    </w:p>
    <w:p w14:paraId="5E341533" w14:textId="77777777" w:rsidR="00A72C65" w:rsidRPr="00A72C65" w:rsidRDefault="00A72C65" w:rsidP="00A72C65"/>
    <w:p w14:paraId="0F1E3878" w14:textId="77777777" w:rsidR="00A72C65" w:rsidRPr="00A72C65" w:rsidRDefault="00A72C65" w:rsidP="00A72C65">
      <w:r w:rsidRPr="00A72C65">
        <w:lastRenderedPageBreak/>
        <w:t>CREATE TABLE "public"."</w:t>
      </w:r>
      <w:proofErr w:type="spellStart"/>
      <w:r w:rsidRPr="00A72C65">
        <w:t>calendario</w:t>
      </w:r>
      <w:proofErr w:type="spellEnd"/>
      <w:r w:rsidRPr="00A72C65">
        <w:t>"(</w:t>
      </w:r>
    </w:p>
    <w:p w14:paraId="15691F80" w14:textId="77777777" w:rsidR="00A72C65" w:rsidRPr="00A72C65" w:rsidRDefault="00A72C65" w:rsidP="00A72C65">
      <w:r w:rsidRPr="00A72C65">
        <w:t xml:space="preserve">    "</w:t>
      </w:r>
      <w:proofErr w:type="spellStart"/>
      <w:r w:rsidRPr="00A72C65">
        <w:t>idcalendario</w:t>
      </w:r>
      <w:proofErr w:type="spellEnd"/>
      <w:r w:rsidRPr="00A72C65">
        <w:t>" integer NOT NULL,</w:t>
      </w:r>
    </w:p>
    <w:p w14:paraId="7CEA250C" w14:textId="77777777" w:rsidR="00A72C65" w:rsidRPr="00A72C65" w:rsidRDefault="00A72C65" w:rsidP="00A72C65">
      <w:r w:rsidRPr="00A72C65">
        <w:t xml:space="preserve">    "</w:t>
      </w:r>
      <w:proofErr w:type="spellStart"/>
      <w:r w:rsidRPr="00A72C65">
        <w:t>idproducto</w:t>
      </w:r>
      <w:proofErr w:type="spellEnd"/>
      <w:r w:rsidRPr="00A72C65">
        <w:t>" integer NOT NULL,</w:t>
      </w:r>
    </w:p>
    <w:p w14:paraId="3D9C3C5D" w14:textId="77777777" w:rsidR="00A72C65" w:rsidRPr="00A72C65" w:rsidRDefault="00A72C65" w:rsidP="00A72C65">
      <w:r w:rsidRPr="00A72C65">
        <w:t xml:space="preserve">    "</w:t>
      </w:r>
      <w:proofErr w:type="spellStart"/>
      <w:r w:rsidRPr="00A72C65">
        <w:t>diariego</w:t>
      </w:r>
      <w:proofErr w:type="spellEnd"/>
      <w:r w:rsidRPr="00A72C65">
        <w:t xml:space="preserve">" character </w:t>
      </w:r>
      <w:proofErr w:type="gramStart"/>
      <w:r w:rsidRPr="00A72C65">
        <w:t>varying(</w:t>
      </w:r>
      <w:proofErr w:type="gramEnd"/>
      <w:r w:rsidRPr="00A72C65">
        <w:t>45) NOT NULL,</w:t>
      </w:r>
    </w:p>
    <w:p w14:paraId="2DC49121" w14:textId="77777777" w:rsidR="00A72C65" w:rsidRPr="00A72C65" w:rsidRDefault="00A72C65" w:rsidP="00A72C65">
      <w:r w:rsidRPr="00A72C65">
        <w:t xml:space="preserve">    CONSTRAINT </w:t>
      </w:r>
      <w:proofErr w:type="spellStart"/>
      <w:r w:rsidRPr="00A72C65">
        <w:t>calendario_pkey</w:t>
      </w:r>
      <w:proofErr w:type="spellEnd"/>
      <w:r w:rsidRPr="00A72C65">
        <w:t xml:space="preserve"> PRIMARY KEY ("</w:t>
      </w:r>
      <w:proofErr w:type="spellStart"/>
      <w:r w:rsidRPr="00A72C65">
        <w:t>idcalendario</w:t>
      </w:r>
      <w:proofErr w:type="spellEnd"/>
      <w:r w:rsidRPr="00A72C65">
        <w:t>")</w:t>
      </w:r>
    </w:p>
    <w:p w14:paraId="6900748E" w14:textId="77777777" w:rsidR="00A72C65" w:rsidRDefault="00A72C65" w:rsidP="00A72C65">
      <w:pPr>
        <w:rPr>
          <w:lang w:val="es-MX"/>
        </w:rPr>
      </w:pPr>
      <w:r w:rsidRPr="00A72C65">
        <w:rPr>
          <w:lang w:val="es-MX"/>
        </w:rPr>
        <w:t>);</w:t>
      </w:r>
    </w:p>
    <w:p w14:paraId="5184560F" w14:textId="77777777" w:rsidR="00A72C65" w:rsidRDefault="00A72C65" w:rsidP="00A72C65">
      <w:pPr>
        <w:rPr>
          <w:lang w:val="es-MX"/>
        </w:rPr>
      </w:pPr>
    </w:p>
    <w:p w14:paraId="5CE65B8F" w14:textId="77777777" w:rsidR="00A72C65" w:rsidRDefault="00A72C65" w:rsidP="00A72C65">
      <w:pPr>
        <w:pStyle w:val="Ttulo4"/>
        <w:rPr>
          <w:sz w:val="28"/>
          <w:lang w:val="es-MX"/>
        </w:rPr>
      </w:pPr>
      <w:r w:rsidRPr="00A72C65">
        <w:rPr>
          <w:sz w:val="28"/>
          <w:lang w:val="es-MX"/>
        </w:rPr>
        <w:t>Características</w:t>
      </w:r>
    </w:p>
    <w:p w14:paraId="0C535C30" w14:textId="77777777" w:rsidR="00367585" w:rsidRDefault="00367585" w:rsidP="00367585">
      <w:pPr>
        <w:rPr>
          <w:lang w:val="es-MX"/>
        </w:rPr>
      </w:pPr>
    </w:p>
    <w:p w14:paraId="75044BBE" w14:textId="77777777" w:rsidR="00367585" w:rsidRPr="00367585" w:rsidRDefault="00367585" w:rsidP="00367585">
      <w:pPr>
        <w:jc w:val="both"/>
        <w:rPr>
          <w:b/>
          <w:sz w:val="22"/>
          <w:lang w:val="es-MX"/>
        </w:rPr>
      </w:pPr>
      <w:r w:rsidRPr="00367585">
        <w:rPr>
          <w:b/>
          <w:sz w:val="22"/>
          <w:lang w:val="es-MX"/>
        </w:rPr>
        <w:t>Creación de la base de datos</w:t>
      </w:r>
    </w:p>
    <w:p w14:paraId="40DA9B9A" w14:textId="77777777" w:rsidR="00367585" w:rsidRPr="00367585" w:rsidRDefault="00367585" w:rsidP="00367585">
      <w:pPr>
        <w:jc w:val="both"/>
        <w:rPr>
          <w:sz w:val="22"/>
          <w:lang w:val="es-MX"/>
        </w:rPr>
      </w:pPr>
      <w:r w:rsidRPr="00367585">
        <w:rPr>
          <w:sz w:val="22"/>
          <w:lang w:val="es-MX"/>
        </w:rPr>
        <w:t xml:space="preserve">Tenemos que definir con  WITH OWNER qué usuario de </w:t>
      </w:r>
      <w:proofErr w:type="spellStart"/>
      <w:r w:rsidRPr="00367585">
        <w:rPr>
          <w:sz w:val="22"/>
          <w:lang w:val="es-MX"/>
        </w:rPr>
        <w:t>postgres</w:t>
      </w:r>
      <w:proofErr w:type="spellEnd"/>
      <w:r w:rsidRPr="00367585">
        <w:rPr>
          <w:sz w:val="22"/>
          <w:lang w:val="es-MX"/>
        </w:rPr>
        <w:t xml:space="preserve"> va tener el acceso a la base de datos, la codificación que es estándar ENCODING igual que con MYSQL,  TABLESPACE es en donde se almacenarán nuestros archivos (puede ser referenciado por su nombre a la hora de crear objetos de base de datos, la hora con la que estará configurada la zona horaria LC_COLLATE, LC_CTYPE nos permite al momento de que nosotros hacemos una consulta, el orden en que este nos regresa va ser de acuerdo a lo que es en México) y por último        CONNECTION LIMIT son las conexiones que permitiremos a la base de datos se representa con un -1 cuando sea ilimitado la cantidad de conexiones (podemos usar MAX_CONNECTIONS como un delimitador de conexiones). </w:t>
      </w:r>
    </w:p>
    <w:p w14:paraId="1D904C39" w14:textId="77777777" w:rsidR="00367585" w:rsidRPr="00367585" w:rsidRDefault="00367585" w:rsidP="00367585">
      <w:pPr>
        <w:jc w:val="both"/>
        <w:rPr>
          <w:b/>
          <w:sz w:val="22"/>
          <w:lang w:val="es-MX"/>
        </w:rPr>
      </w:pPr>
      <w:r w:rsidRPr="00367585">
        <w:rPr>
          <w:b/>
          <w:sz w:val="22"/>
          <w:lang w:val="es-MX"/>
        </w:rPr>
        <w:t xml:space="preserve">Creación de la tabla </w:t>
      </w:r>
    </w:p>
    <w:p w14:paraId="43C8E20D" w14:textId="77777777" w:rsidR="00367585" w:rsidRPr="00367585" w:rsidRDefault="00367585" w:rsidP="00367585">
      <w:pPr>
        <w:jc w:val="both"/>
        <w:rPr>
          <w:sz w:val="22"/>
          <w:lang w:val="es-MX"/>
        </w:rPr>
      </w:pPr>
      <w:r w:rsidRPr="00367585">
        <w:rPr>
          <w:sz w:val="22"/>
          <w:lang w:val="es-MX"/>
        </w:rPr>
        <w:t>Tenemos que especificar como pública dentro del esquema de la base de datos “</w:t>
      </w:r>
      <w:proofErr w:type="spellStart"/>
      <w:r w:rsidRPr="00367585">
        <w:rPr>
          <w:sz w:val="22"/>
          <w:lang w:val="es-MX"/>
        </w:rPr>
        <w:t>jardineria</w:t>
      </w:r>
      <w:proofErr w:type="spellEnd"/>
      <w:r w:rsidRPr="00367585">
        <w:rPr>
          <w:sz w:val="22"/>
          <w:lang w:val="es-MX"/>
        </w:rPr>
        <w:t>” (en nuestro caso) y con comillas dobles para que el esquema pueda reconocerlo CREATE TABLE "</w:t>
      </w:r>
      <w:proofErr w:type="spellStart"/>
      <w:r w:rsidRPr="00367585">
        <w:rPr>
          <w:sz w:val="22"/>
          <w:lang w:val="es-MX"/>
        </w:rPr>
        <w:t>public</w:t>
      </w:r>
      <w:proofErr w:type="spellEnd"/>
      <w:r w:rsidRPr="00367585">
        <w:rPr>
          <w:sz w:val="22"/>
          <w:lang w:val="es-MX"/>
        </w:rPr>
        <w:t xml:space="preserve">"."&lt;nombre de la tabla&gt;" cada atributo que contenga nuestra tabla debe estar entre comillas dobles posteriormente el tipo cabe destacar que el nombre con que se pone el tipo cambia bastante a comparación de </w:t>
      </w:r>
      <w:proofErr w:type="spellStart"/>
      <w:r w:rsidRPr="00367585">
        <w:rPr>
          <w:sz w:val="22"/>
          <w:lang w:val="es-MX"/>
        </w:rPr>
        <w:t>MySql</w:t>
      </w:r>
      <w:proofErr w:type="spellEnd"/>
      <w:r w:rsidRPr="00367585">
        <w:rPr>
          <w:sz w:val="22"/>
          <w:lang w:val="es-MX"/>
        </w:rPr>
        <w:t xml:space="preserve"> en </w:t>
      </w:r>
      <w:proofErr w:type="spellStart"/>
      <w:r w:rsidRPr="00367585">
        <w:rPr>
          <w:sz w:val="22"/>
          <w:lang w:val="es-MX"/>
        </w:rPr>
        <w:t>MySql</w:t>
      </w:r>
      <w:proofErr w:type="spellEnd"/>
      <w:r w:rsidRPr="00367585">
        <w:rPr>
          <w:sz w:val="22"/>
          <w:lang w:val="es-MX"/>
        </w:rPr>
        <w:t xml:space="preserve"> ponemos </w:t>
      </w:r>
      <w:proofErr w:type="spellStart"/>
      <w:r w:rsidRPr="00367585">
        <w:rPr>
          <w:sz w:val="22"/>
          <w:lang w:val="es-MX"/>
        </w:rPr>
        <w:t>int</w:t>
      </w:r>
      <w:proofErr w:type="spellEnd"/>
      <w:r w:rsidRPr="00367585">
        <w:rPr>
          <w:sz w:val="22"/>
          <w:lang w:val="es-MX"/>
        </w:rPr>
        <w:t xml:space="preserve">(2) en cambio en </w:t>
      </w:r>
      <w:proofErr w:type="spellStart"/>
      <w:r w:rsidRPr="00367585">
        <w:rPr>
          <w:sz w:val="22"/>
          <w:lang w:val="es-MX"/>
        </w:rPr>
        <w:t>Postgresql</w:t>
      </w:r>
      <w:proofErr w:type="spellEnd"/>
      <w:r w:rsidRPr="00367585">
        <w:rPr>
          <w:sz w:val="22"/>
          <w:lang w:val="es-MX"/>
        </w:rPr>
        <w:t xml:space="preserve"> ponemos </w:t>
      </w:r>
      <w:proofErr w:type="spellStart"/>
      <w:r w:rsidRPr="00367585">
        <w:rPr>
          <w:sz w:val="22"/>
          <w:lang w:val="es-MX"/>
        </w:rPr>
        <w:t>integer</w:t>
      </w:r>
      <w:proofErr w:type="spellEnd"/>
      <w:r w:rsidRPr="00367585">
        <w:rPr>
          <w:sz w:val="22"/>
          <w:lang w:val="es-MX"/>
        </w:rPr>
        <w:t xml:space="preserve">(2), así como un </w:t>
      </w:r>
      <w:proofErr w:type="spellStart"/>
      <w:r w:rsidRPr="00367585">
        <w:rPr>
          <w:sz w:val="22"/>
          <w:lang w:val="es-MX"/>
        </w:rPr>
        <w:t>character</w:t>
      </w:r>
      <w:proofErr w:type="spellEnd"/>
      <w:r w:rsidRPr="00367585">
        <w:rPr>
          <w:sz w:val="22"/>
          <w:lang w:val="es-MX"/>
        </w:rPr>
        <w:t xml:space="preserve"> </w:t>
      </w:r>
      <w:proofErr w:type="spellStart"/>
      <w:r w:rsidRPr="00367585">
        <w:rPr>
          <w:sz w:val="22"/>
          <w:lang w:val="es-MX"/>
        </w:rPr>
        <w:t>varying</w:t>
      </w:r>
      <w:proofErr w:type="spellEnd"/>
      <w:r w:rsidRPr="00367585">
        <w:rPr>
          <w:sz w:val="22"/>
          <w:lang w:val="es-MX"/>
        </w:rPr>
        <w:t xml:space="preserve">(45) de </w:t>
      </w:r>
      <w:proofErr w:type="spellStart"/>
      <w:r w:rsidRPr="00367585">
        <w:rPr>
          <w:sz w:val="22"/>
          <w:lang w:val="es-MX"/>
        </w:rPr>
        <w:t>postgres</w:t>
      </w:r>
      <w:proofErr w:type="spellEnd"/>
      <w:r w:rsidRPr="00367585">
        <w:rPr>
          <w:sz w:val="22"/>
          <w:lang w:val="es-MX"/>
        </w:rPr>
        <w:t xml:space="preserve"> en </w:t>
      </w:r>
      <w:proofErr w:type="spellStart"/>
      <w:r w:rsidRPr="00367585">
        <w:rPr>
          <w:sz w:val="22"/>
          <w:lang w:val="es-MX"/>
        </w:rPr>
        <w:t>MySql</w:t>
      </w:r>
      <w:proofErr w:type="spellEnd"/>
      <w:r w:rsidRPr="00367585">
        <w:rPr>
          <w:sz w:val="22"/>
          <w:lang w:val="es-MX"/>
        </w:rPr>
        <w:t xml:space="preserve"> solo hay que referenciar con un </w:t>
      </w:r>
      <w:proofErr w:type="spellStart"/>
      <w:r w:rsidRPr="00367585">
        <w:rPr>
          <w:sz w:val="22"/>
          <w:lang w:val="es-MX"/>
        </w:rPr>
        <w:t>varchar</w:t>
      </w:r>
      <w:proofErr w:type="spellEnd"/>
      <w:r w:rsidRPr="00367585">
        <w:rPr>
          <w:sz w:val="22"/>
          <w:lang w:val="es-MX"/>
        </w:rPr>
        <w:t xml:space="preserve">(45). Una parte un poco más compleja sería poner llaves primarias dado que hay que </w:t>
      </w:r>
      <w:proofErr w:type="gramStart"/>
      <w:r w:rsidRPr="00367585">
        <w:rPr>
          <w:sz w:val="22"/>
          <w:lang w:val="es-MX"/>
        </w:rPr>
        <w:t>especificar  CONSTRAINT</w:t>
      </w:r>
      <w:proofErr w:type="gramEnd"/>
      <w:r w:rsidRPr="00367585">
        <w:rPr>
          <w:sz w:val="22"/>
          <w:lang w:val="es-MX"/>
        </w:rPr>
        <w:t xml:space="preserve"> &lt;nombre de la tabla&gt;_</w:t>
      </w:r>
      <w:proofErr w:type="spellStart"/>
      <w:r w:rsidRPr="00367585">
        <w:rPr>
          <w:sz w:val="22"/>
          <w:lang w:val="es-MX"/>
        </w:rPr>
        <w:t>pkey</w:t>
      </w:r>
      <w:proofErr w:type="spellEnd"/>
      <w:r w:rsidRPr="00367585">
        <w:rPr>
          <w:sz w:val="22"/>
          <w:lang w:val="es-MX"/>
        </w:rPr>
        <w:t xml:space="preserve"> PRIMARY KEY (“&lt;el atributo que sea de la base de datos&gt;”) que en nuestro caso sería la sentencia siguiente de la tabla calendario: </w:t>
      </w:r>
    </w:p>
    <w:p w14:paraId="0C94E12C" w14:textId="77777777" w:rsidR="00367585" w:rsidRPr="00367585" w:rsidRDefault="00367585" w:rsidP="00367585">
      <w:pPr>
        <w:jc w:val="both"/>
        <w:rPr>
          <w:sz w:val="22"/>
        </w:rPr>
      </w:pPr>
      <w:r w:rsidRPr="00367585">
        <w:rPr>
          <w:sz w:val="22"/>
        </w:rPr>
        <w:t xml:space="preserve">CONSTRAINT </w:t>
      </w:r>
      <w:proofErr w:type="spellStart"/>
      <w:r w:rsidRPr="00367585">
        <w:rPr>
          <w:sz w:val="22"/>
        </w:rPr>
        <w:t>calendario_pkey</w:t>
      </w:r>
      <w:proofErr w:type="spellEnd"/>
      <w:r w:rsidRPr="00367585">
        <w:rPr>
          <w:sz w:val="22"/>
        </w:rPr>
        <w:t xml:space="preserve"> PRIMARY KEY ("</w:t>
      </w:r>
      <w:proofErr w:type="spellStart"/>
      <w:r w:rsidRPr="00367585">
        <w:rPr>
          <w:sz w:val="22"/>
        </w:rPr>
        <w:t>idcalendario</w:t>
      </w:r>
      <w:proofErr w:type="spellEnd"/>
      <w:r w:rsidRPr="00367585">
        <w:rPr>
          <w:sz w:val="22"/>
        </w:rPr>
        <w:t>")</w:t>
      </w:r>
    </w:p>
    <w:p w14:paraId="468EFD4C" w14:textId="77777777" w:rsidR="00A72C65" w:rsidRDefault="00367585" w:rsidP="00367585">
      <w:pPr>
        <w:jc w:val="both"/>
        <w:rPr>
          <w:sz w:val="22"/>
          <w:lang w:val="es-MX"/>
        </w:rPr>
      </w:pPr>
      <w:r w:rsidRPr="00367585">
        <w:rPr>
          <w:sz w:val="22"/>
          <w:lang w:val="es-MX"/>
        </w:rPr>
        <w:t xml:space="preserve">Y sea nombre de la base de datos o atributos de esta siempre se </w:t>
      </w:r>
      <w:proofErr w:type="gramStart"/>
      <w:r w:rsidRPr="00367585">
        <w:rPr>
          <w:sz w:val="22"/>
          <w:lang w:val="es-MX"/>
        </w:rPr>
        <w:t>colocara</w:t>
      </w:r>
      <w:proofErr w:type="gramEnd"/>
      <w:r w:rsidRPr="00367585">
        <w:rPr>
          <w:sz w:val="22"/>
          <w:lang w:val="es-MX"/>
        </w:rPr>
        <w:t xml:space="preserve"> con </w:t>
      </w:r>
      <w:proofErr w:type="spellStart"/>
      <w:r w:rsidRPr="00367585">
        <w:rPr>
          <w:sz w:val="22"/>
          <w:lang w:val="es-MX"/>
        </w:rPr>
        <w:t>minusculas</w:t>
      </w:r>
      <w:proofErr w:type="spellEnd"/>
      <w:r w:rsidRPr="00367585">
        <w:rPr>
          <w:sz w:val="22"/>
          <w:lang w:val="es-MX"/>
        </w:rPr>
        <w:t>.</w:t>
      </w:r>
    </w:p>
    <w:p w14:paraId="76981BCE" w14:textId="77777777" w:rsidR="00367585" w:rsidRDefault="00367585" w:rsidP="00367585">
      <w:pPr>
        <w:jc w:val="both"/>
        <w:rPr>
          <w:sz w:val="22"/>
          <w:lang w:val="es-MX"/>
        </w:rPr>
      </w:pPr>
    </w:p>
    <w:p w14:paraId="446FADD0" w14:textId="77777777" w:rsidR="00367585" w:rsidRDefault="00367585" w:rsidP="00367585">
      <w:pPr>
        <w:jc w:val="both"/>
        <w:rPr>
          <w:sz w:val="22"/>
          <w:lang w:val="es-MX"/>
        </w:rPr>
      </w:pPr>
    </w:p>
    <w:p w14:paraId="0B6BE7B2" w14:textId="77777777" w:rsidR="00367585" w:rsidRDefault="00367585" w:rsidP="00367585">
      <w:pPr>
        <w:pStyle w:val="Ttulo1"/>
        <w:rPr>
          <w:lang w:val="es-MX"/>
        </w:rPr>
      </w:pPr>
      <w:bookmarkStart w:id="2" w:name="_Toc515483266"/>
      <w:r>
        <w:rPr>
          <w:lang w:val="es-MX"/>
        </w:rPr>
        <w:lastRenderedPageBreak/>
        <w:t>SQL Server</w:t>
      </w:r>
      <w:bookmarkEnd w:id="2"/>
    </w:p>
    <w:p w14:paraId="45A4570E" w14:textId="77777777" w:rsidR="00367585" w:rsidRPr="00367585" w:rsidRDefault="00367585" w:rsidP="00367585">
      <w:pPr>
        <w:rPr>
          <w:lang w:val="es-MX"/>
        </w:rPr>
      </w:pPr>
    </w:p>
    <w:p w14:paraId="4CAC8130" w14:textId="77777777" w:rsidR="00A72C65" w:rsidRPr="00A72C65" w:rsidRDefault="00A72C65" w:rsidP="00A72C65">
      <w:pPr>
        <w:rPr>
          <w:lang w:val="es-MX"/>
        </w:rPr>
      </w:pPr>
      <w:bookmarkStart w:id="3" w:name="_GoBack"/>
      <w:bookmarkEnd w:id="3"/>
    </w:p>
    <w:sectPr w:rsidR="00A72C65" w:rsidRPr="00A72C65">
      <w:footerReference w:type="default" r:id="rId11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19138" w14:textId="77777777" w:rsidR="00827D1D" w:rsidRDefault="00827D1D">
      <w:pPr>
        <w:spacing w:after="0" w:line="240" w:lineRule="auto"/>
      </w:pPr>
      <w:r>
        <w:separator/>
      </w:r>
    </w:p>
  </w:endnote>
  <w:endnote w:type="continuationSeparator" w:id="0">
    <w:p w14:paraId="2A70FFA1" w14:textId="77777777" w:rsidR="00827D1D" w:rsidRDefault="00827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492ED" w14:textId="77777777" w:rsidR="00CD79FA" w:rsidRPr="003D7D3A" w:rsidRDefault="00827D1D">
    <w:pPr>
      <w:pStyle w:val="Piedepgina"/>
      <w:rPr>
        <w:lang w:val="es-ES"/>
      </w:rPr>
    </w:pPr>
    <w:sdt>
      <w:sdtPr>
        <w:rPr>
          <w:lang w:val="es-MX"/>
        </w:rPr>
        <w:alias w:val="Título"/>
        <w:tag w:val=""/>
        <w:id w:val="280004402"/>
        <w:placeholder>
          <w:docPart w:val="65C97F3752C742F3A730E8AA1A03B89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72C65">
          <w:rPr>
            <w:lang w:val="es-MX"/>
          </w:rPr>
          <w:t>Bases de datos</w:t>
        </w:r>
      </w:sdtContent>
    </w:sdt>
    <w:r w:rsidR="00806F2F" w:rsidRPr="00A82001">
      <w:rPr>
        <w:lang w:val="es-ES"/>
      </w:rPr>
      <w:t xml:space="preserve"> - </w:t>
    </w:r>
    <w:sdt>
      <w:sdtPr>
        <w:alias w:val="Fecha"/>
        <w:tag w:val=""/>
        <w:id w:val="-1976370188"/>
        <w:placeholder>
          <w:docPart w:val="D09288B72E4B4B86AA74D245D973E708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5-30T00:00:00Z">
          <w:dateFormat w:val="MMMM' de 'yyyy"/>
          <w:lid w:val="es-ES"/>
          <w:storeMappedDataAs w:val="dateTime"/>
          <w:calendar w:val="gregorian"/>
        </w:date>
      </w:sdtPr>
      <w:sdtEndPr/>
      <w:sdtContent>
        <w:r w:rsidR="00A72C65">
          <w:rPr>
            <w:lang w:val="es-ES"/>
          </w:rPr>
          <w:t>mayo de 2018</w:t>
        </w:r>
      </w:sdtContent>
    </w:sdt>
    <w:r w:rsidR="00F9773A" w:rsidRPr="00F9773A">
      <w:rPr>
        <w:lang w:val="es-ES"/>
      </w:rPr>
      <w:t xml:space="preserve"> </w:t>
    </w:r>
    <w:r w:rsidR="00F9773A">
      <w:ptab w:relativeTo="margin" w:alignment="right" w:leader="none"/>
    </w:r>
    <w:r w:rsidR="00F9773A">
      <w:fldChar w:fldCharType="begin"/>
    </w:r>
    <w:r w:rsidR="00F9773A" w:rsidRPr="00F9773A">
      <w:rPr>
        <w:lang w:val="es-ES"/>
      </w:rPr>
      <w:instrText xml:space="preserve"> PAGE   \* MERGEFORMAT </w:instrText>
    </w:r>
    <w:r w:rsidR="00F9773A">
      <w:fldChar w:fldCharType="separate"/>
    </w:r>
    <w:r w:rsidR="00DF1920">
      <w:rPr>
        <w:noProof/>
        <w:lang w:val="es-ES"/>
      </w:rPr>
      <w:t>2</w:t>
    </w:r>
    <w:r w:rsidR="00F9773A">
      <w:rPr>
        <w:noProof/>
      </w:rPr>
      <w:fldChar w:fldCharType="end"/>
    </w:r>
    <w:r w:rsidR="00CD79FA">
      <w:fldChar w:fldCharType="begin"/>
    </w:r>
    <w:r w:rsidR="00CD79FA" w:rsidRPr="003D7D3A">
      <w:rPr>
        <w:rFonts w:ascii="Century Gothic" w:hAnsi="Century Gothic"/>
        <w:color w:val="F24F4F"/>
        <w:lang w:val="es-ES"/>
      </w:rPr>
      <w:instrText>[Título del plan de negocio]</w:instrText>
    </w:r>
    <w:r w:rsidR="00CD79FA">
      <w:fldChar w:fldCharType="separate"/>
    </w:r>
    <w:r w:rsidR="00CD79FA" w:rsidRPr="003D7D3A">
      <w:rPr>
        <w:rFonts w:ascii="Century Gothic" w:hAnsi="Century Gothic"/>
        <w:color w:val="F24F4F"/>
        <w:lang w:val="es-ES"/>
      </w:rPr>
      <w:t xml:space="preserve"> - </w:t>
    </w:r>
    <w:r w:rsidR="00CD79F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C369D" w14:textId="77777777" w:rsidR="00827D1D" w:rsidRDefault="00827D1D">
      <w:pPr>
        <w:spacing w:after="0" w:line="240" w:lineRule="auto"/>
      </w:pPr>
      <w:r>
        <w:separator/>
      </w:r>
    </w:p>
  </w:footnote>
  <w:footnote w:type="continuationSeparator" w:id="0">
    <w:p w14:paraId="32544054" w14:textId="77777777" w:rsidR="00827D1D" w:rsidRDefault="00827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B47"/>
    <w:multiLevelType w:val="hybridMultilevel"/>
    <w:tmpl w:val="31421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TD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65"/>
    <w:rsid w:val="000637D8"/>
    <w:rsid w:val="000F582B"/>
    <w:rsid w:val="00112734"/>
    <w:rsid w:val="00124EBE"/>
    <w:rsid w:val="00161292"/>
    <w:rsid w:val="001622E8"/>
    <w:rsid w:val="001C4FE3"/>
    <w:rsid w:val="00315312"/>
    <w:rsid w:val="0033022F"/>
    <w:rsid w:val="003501FF"/>
    <w:rsid w:val="00367585"/>
    <w:rsid w:val="003D7D3A"/>
    <w:rsid w:val="00483EB8"/>
    <w:rsid w:val="005F2B03"/>
    <w:rsid w:val="00602245"/>
    <w:rsid w:val="006605BD"/>
    <w:rsid w:val="00716B83"/>
    <w:rsid w:val="00806F2F"/>
    <w:rsid w:val="00827D1D"/>
    <w:rsid w:val="00843104"/>
    <w:rsid w:val="008732E4"/>
    <w:rsid w:val="008D4619"/>
    <w:rsid w:val="008F6ECE"/>
    <w:rsid w:val="00A12B94"/>
    <w:rsid w:val="00A72C65"/>
    <w:rsid w:val="00A82001"/>
    <w:rsid w:val="00B2599B"/>
    <w:rsid w:val="00B52B17"/>
    <w:rsid w:val="00BC78F9"/>
    <w:rsid w:val="00C011C7"/>
    <w:rsid w:val="00C56F95"/>
    <w:rsid w:val="00CB1A9E"/>
    <w:rsid w:val="00CD6F6D"/>
    <w:rsid w:val="00CD79FA"/>
    <w:rsid w:val="00D9760A"/>
    <w:rsid w:val="00DF1920"/>
    <w:rsid w:val="00EA497B"/>
    <w:rsid w:val="00F72F3E"/>
    <w:rsid w:val="00F81DD9"/>
    <w:rsid w:val="00F91FC1"/>
    <w:rsid w:val="00F9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45C44D"/>
  <w15:chartTrackingRefBased/>
  <w15:docId w15:val="{E9489F23-D85F-4C2D-95E5-3325A409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otipo">
    <w:name w:val="Logotipo"/>
    <w:basedOn w:val="Normal"/>
    <w:uiPriority w:val="99"/>
    <w:semiHidden/>
    <w:unhideWhenUsed/>
    <w:pPr>
      <w:spacing w:before="60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32"/>
      <w:szCs w:val="32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cindecontacto">
    <w:name w:val="Información de contacto"/>
    <w:basedOn w:val="Sinespaciado"/>
    <w:uiPriority w:val="99"/>
    <w:qFormat/>
    <w:rPr>
      <w:color w:val="FFFFFF" w:themeColor="background1"/>
      <w:sz w:val="22"/>
      <w:szCs w:val="22"/>
    </w:rPr>
  </w:style>
  <w:style w:type="paragraph" w:customStyle="1" w:styleId="Espaciodetabla">
    <w:name w:val="Espacio de tabla"/>
    <w:basedOn w:val="Sinespaciado"/>
    <w:uiPriority w:val="99"/>
    <w:pPr>
      <w:spacing w:line="14" w:lineRule="exact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D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Pr>
      <w:color w:val="4C483D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Pr>
      <w:b/>
      <w:bCs/>
      <w:i/>
      <w:iCs/>
      <w:sz w:val="24"/>
      <w:szCs w:val="24"/>
    </w:rPr>
  </w:style>
  <w:style w:type="paragraph" w:customStyle="1" w:styleId="Altlogo">
    <w:name w:val="Alt.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Altpiedepgina">
    <w:name w:val="Alt. pie de página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xtodelasugerencia">
    <w:name w:val="Texto de la sugerencia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o">
    <w:name w:val="Icono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afinanciera">
    <w:name w:val="Tabla financiera"/>
    <w:basedOn w:val="Tab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Prrafodelista">
    <w:name w:val="List Paragraph"/>
    <w:basedOn w:val="Normal"/>
    <w:uiPriority w:val="34"/>
    <w:unhideWhenUsed/>
    <w:qFormat/>
    <w:rsid w:val="00C56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\AppData\Roaming\Microsoft\Templates\Plan%20de%20negocios%20rojinegr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B1D6D519ED4F70821B2B806B83B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3D399-E08B-4D33-B37F-ADE2238E7B23}"/>
      </w:docPartPr>
      <w:docPartBody>
        <w:p w:rsidR="00000000" w:rsidRDefault="00151CA6">
          <w:pPr>
            <w:pStyle w:val="68B1D6D519ED4F70821B2B806B83BEA4"/>
          </w:pPr>
          <w:r w:rsidRPr="00F91FC1">
            <w:rPr>
              <w:noProof/>
              <w:lang w:val="es-ES"/>
            </w:rPr>
            <w:t>[Título del plan de negocio]</w:t>
          </w:r>
        </w:p>
      </w:docPartBody>
    </w:docPart>
    <w:docPart>
      <w:docPartPr>
        <w:name w:val="5B5FCE5A207742499E98B4A9799C0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49E75-3B2A-4074-9781-4559568ECC75}"/>
      </w:docPartPr>
      <w:docPartBody>
        <w:p w:rsidR="00000000" w:rsidRDefault="00151CA6">
          <w:pPr>
            <w:pStyle w:val="5B5FCE5A207742499E98B4A9799C01C6"/>
          </w:pPr>
          <w:r w:rsidRPr="00F91FC1">
            <w:rPr>
              <w:noProof/>
              <w:lang w:val="es-ES"/>
            </w:rPr>
            <w:t>[Subtítulo del plan de negocio]</w:t>
          </w:r>
        </w:p>
      </w:docPartBody>
    </w:docPart>
    <w:docPart>
      <w:docPartPr>
        <w:name w:val="65C97F3752C742F3A730E8AA1A03B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32234-3FFF-4E95-BFF5-69C0F764B029}"/>
      </w:docPartPr>
      <w:docPartBody>
        <w:p w:rsidR="00000000" w:rsidRDefault="00151CA6">
          <w:pPr>
            <w:pStyle w:val="65C97F3752C742F3A730E8AA1A03B894"/>
          </w:pPr>
          <w:r w:rsidRPr="003D7D3A">
            <w:rPr>
              <w:lang w:val="es-ES"/>
            </w:rPr>
            <w:t>[Título del plan de negocio]</w:t>
          </w:r>
        </w:p>
      </w:docPartBody>
    </w:docPart>
    <w:docPart>
      <w:docPartPr>
        <w:name w:val="D09288B72E4B4B86AA74D245D973E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FEC53-5E9B-4E87-9033-50DBB8E830EE}"/>
      </w:docPartPr>
      <w:docPartBody>
        <w:p w:rsidR="00000000" w:rsidRDefault="00151CA6">
          <w:pPr>
            <w:pStyle w:val="D09288B72E4B4B86AA74D245D973E708"/>
          </w:pPr>
          <w:r w:rsidRPr="003D7D3A">
            <w:rPr>
              <w:rFonts w:ascii="Century Gothic" w:hAnsi="Century Gothic"/>
              <w:color w:val="F24F4F"/>
              <w:lang w:val="es-ES"/>
            </w:rPr>
            <w:t>[Seleccione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A6"/>
    <w:rsid w:val="0015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1EEE8ABEADAB4C8BA6B20514E950A6A5">
    <w:name w:val="1EEE8ABEADAB4C8BA6B20514E950A6A5"/>
  </w:style>
  <w:style w:type="paragraph" w:customStyle="1" w:styleId="5839A54E4D0B4070B479CDE275901638">
    <w:name w:val="5839A54E4D0B4070B479CDE275901638"/>
  </w:style>
  <w:style w:type="paragraph" w:customStyle="1" w:styleId="C586D354FD374A23854837E38F7D07A1">
    <w:name w:val="C586D354FD374A23854837E38F7D07A1"/>
  </w:style>
  <w:style w:type="paragraph" w:customStyle="1" w:styleId="68B1D6D519ED4F70821B2B806B83BEA4">
    <w:name w:val="68B1D6D519ED4F70821B2B806B83BEA4"/>
  </w:style>
  <w:style w:type="paragraph" w:customStyle="1" w:styleId="5B5FCE5A207742499E98B4A9799C01C6">
    <w:name w:val="5B5FCE5A207742499E98B4A9799C01C6"/>
  </w:style>
  <w:style w:type="paragraph" w:customStyle="1" w:styleId="65C97F3752C742F3A730E8AA1A03B894">
    <w:name w:val="65C97F3752C742F3A730E8AA1A03B894"/>
  </w:style>
  <w:style w:type="paragraph" w:customStyle="1" w:styleId="D09288B72E4B4B86AA74D245D973E708">
    <w:name w:val="D09288B72E4B4B86AA74D245D973E7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2018-05-30T00:00:00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FE42D88D-4511-4636-A449-5E6D51AF6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de negocios rojinegro</Template>
  <TotalTime>42</TotalTime>
  <Pages>1</Pages>
  <Words>682</Words>
  <Characters>3754</Characters>
  <Application>Microsoft Office Word</Application>
  <DocSecurity>0</DocSecurity>
  <Lines>31</Lines>
  <Paragraphs>8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9" baseType="lpstr">
      <vt:lpstr>Bases de datos</vt:lpstr>
      <vt:lpstr/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datos</dc:title>
  <dc:subject>Práctica 2_1</dc:subject>
  <dc:creator>Fernando</dc:creator>
  <cp:keywords/>
  <dc:description/>
  <cp:lastModifiedBy>Fernando</cp:lastModifiedBy>
  <cp:revision>8</cp:revision>
  <cp:lastPrinted>2018-05-31T03:39:00Z</cp:lastPrinted>
  <dcterms:created xsi:type="dcterms:W3CDTF">2018-05-31T03:22:00Z</dcterms:created>
  <dcterms:modified xsi:type="dcterms:W3CDTF">2018-05-31T04:04:00Z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